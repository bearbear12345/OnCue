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3E2492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2F0633" w:rsidRDefault="002F0633" w:rsidP="002F0633">
      <w:pPr>
        <w:tabs>
          <w:tab w:val="center" w:pos="5233"/>
        </w:tabs>
      </w:pPr>
      <w:r>
        <w:lastRenderedPageBreak/>
        <w:t>Hardware Requirements</w:t>
      </w:r>
      <w:r>
        <w:br/>
        <w:t xml:space="preserve">Windows 10 CRT | C++ Runtime </w:t>
      </w:r>
    </w:p>
    <w:p w:rsidR="002F0633" w:rsidRDefault="002F0633" w:rsidP="002F0633">
      <w:pPr>
        <w:tabs>
          <w:tab w:val="center" w:pos="5233"/>
        </w:tabs>
      </w:pPr>
      <w:bookmarkStart w:id="0" w:name="OLE_LINK4"/>
      <w:r w:rsidRPr="003E7FFA">
        <w:t>https://go.microsoft.com/fwlink/?LinkId=746572</w:t>
      </w:r>
    </w:p>
    <w:bookmarkEnd w:id="0"/>
    <w:p w:rsidR="00FA51E1" w:rsidRDefault="00FA51E1" w:rsidP="002F0633">
      <w:pPr>
        <w:tabs>
          <w:tab w:val="center" w:pos="5233"/>
        </w:tabs>
      </w:pPr>
    </w:p>
    <w:p w:rsidR="00FA51E1" w:rsidRDefault="00FA51E1" w:rsidP="002F0633">
      <w:pPr>
        <w:tabs>
          <w:tab w:val="center" w:pos="5233"/>
        </w:tabs>
      </w:pPr>
      <w:r>
        <w:t>Hardware Requirements:</w:t>
      </w:r>
      <w:r>
        <w:br/>
        <w:t>Minimum 270MB of free disk space</w:t>
      </w:r>
      <w:r>
        <w:br/>
        <w:t>Minimum 300MB of RAM</w:t>
      </w:r>
      <w:r>
        <w:br/>
        <w:t xml:space="preserve">Minimum </w:t>
      </w:r>
      <w:bookmarkStart w:id="1" w:name="_GoBack"/>
      <w:bookmarkEnd w:id="1"/>
      <w:r>
        <w:t>Two extended displays</w:t>
      </w:r>
    </w:p>
    <w:p w:rsidR="002F0633" w:rsidRDefault="00FA51E1" w:rsidP="002F0633">
      <w:pPr>
        <w:tabs>
          <w:tab w:val="center" w:pos="5233"/>
        </w:tabs>
      </w:pPr>
      <w:r>
        <w:t>Software Requirements:</w:t>
      </w:r>
      <w:r w:rsidR="002F0633">
        <w:br/>
      </w:r>
      <w:r>
        <w:t>Windows 7 and above</w:t>
      </w:r>
      <w:r>
        <w:br/>
      </w:r>
      <w:r w:rsidR="001C0D46">
        <w:t>Microsoft PowerPoint</w:t>
      </w:r>
    </w:p>
    <w:p w:rsidR="00FA51E1" w:rsidRDefault="00FA51E1" w:rsidP="002F0633">
      <w:pPr>
        <w:tabs>
          <w:tab w:val="center" w:pos="5233"/>
        </w:tabs>
      </w:pPr>
      <w:proofErr w:type="gramStart"/>
      <w:r>
        <w:t>Pre Windows</w:t>
      </w:r>
      <w:proofErr w:type="gramEnd"/>
      <w:r>
        <w:t xml:space="preserve"> 10 need windows 10 universal </w:t>
      </w:r>
      <w:proofErr w:type="spellStart"/>
      <w:r>
        <w:t>crt</w:t>
      </w:r>
      <w:proofErr w:type="spellEnd"/>
    </w:p>
    <w:p w:rsidR="00036633" w:rsidRDefault="00482E69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t>Navigate to bearbear12345.github.io/</w:t>
      </w:r>
      <w:proofErr w:type="spellStart"/>
      <w:r>
        <w:t>OnCue</w:t>
      </w:r>
      <w:proofErr w:type="spellEnd"/>
    </w:p>
    <w:p w:rsidR="002F0633" w:rsidRDefault="002F0633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Download </w:t>
      </w:r>
      <w:proofErr w:type="spellStart"/>
      <w:r>
        <w:t>OnCue</w:t>
      </w:r>
      <w:proofErr w:type="spellEnd"/>
      <w:r>
        <w:t xml:space="preserve"> Projector</w:t>
      </w:r>
    </w:p>
    <w:p w:rsidR="002F0633" w:rsidRDefault="002F0633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t>Run the installer(screenshots)</w:t>
      </w:r>
    </w:p>
    <w:p w:rsidR="002F0633" w:rsidRDefault="002F0633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Desktop / Program Files</w:t>
      </w:r>
    </w:p>
    <w:p w:rsidR="002F0633" w:rsidRDefault="002F0633" w:rsidP="00482E69">
      <w:pPr>
        <w:pStyle w:val="ListParagraph"/>
        <w:numPr>
          <w:ilvl w:val="0"/>
          <w:numId w:val="1"/>
        </w:numPr>
        <w:tabs>
          <w:tab w:val="center" w:pos="5233"/>
        </w:tabs>
      </w:pPr>
    </w:p>
    <w:sectPr w:rsidR="002F0633" w:rsidSect="00DB54E6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492" w:rsidRDefault="003E2492" w:rsidP="002270E2">
      <w:pPr>
        <w:spacing w:after="0" w:line="240" w:lineRule="auto"/>
      </w:pPr>
      <w:r>
        <w:separator/>
      </w:r>
    </w:p>
  </w:endnote>
  <w:endnote w:type="continuationSeparator" w:id="0">
    <w:p w:rsidR="003E2492" w:rsidRDefault="003E2492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1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492" w:rsidRDefault="003E2492" w:rsidP="002270E2">
      <w:pPr>
        <w:spacing w:after="0" w:line="240" w:lineRule="auto"/>
      </w:pPr>
      <w:r>
        <w:separator/>
      </w:r>
    </w:p>
  </w:footnote>
  <w:footnote w:type="continuationSeparator" w:id="0">
    <w:p w:rsidR="003E2492" w:rsidRDefault="003E2492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3E2492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8E1222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34EE0"/>
    <w:rsid w:val="00036633"/>
    <w:rsid w:val="00077492"/>
    <w:rsid w:val="0015008A"/>
    <w:rsid w:val="001C0D46"/>
    <w:rsid w:val="00200C5F"/>
    <w:rsid w:val="002270E2"/>
    <w:rsid w:val="002F0633"/>
    <w:rsid w:val="003E2492"/>
    <w:rsid w:val="00430DF7"/>
    <w:rsid w:val="00482E69"/>
    <w:rsid w:val="008E1222"/>
    <w:rsid w:val="008F6A72"/>
    <w:rsid w:val="00AF3ED2"/>
    <w:rsid w:val="00B7244E"/>
    <w:rsid w:val="00C059B3"/>
    <w:rsid w:val="00C54463"/>
    <w:rsid w:val="00D0503D"/>
    <w:rsid w:val="00DB54E6"/>
    <w:rsid w:val="00DC414C"/>
    <w:rsid w:val="00E833C0"/>
    <w:rsid w:val="00FA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C19F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582AAF"/>
    <w:rsid w:val="009C4E3E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A8C7-77DE-48CE-90A8-F835C73E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54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 Wong</cp:lastModifiedBy>
  <cp:revision>2</cp:revision>
  <dcterms:created xsi:type="dcterms:W3CDTF">2017-07-03T06:39:00Z</dcterms:created>
  <dcterms:modified xsi:type="dcterms:W3CDTF">2017-07-03T09:19:00Z</dcterms:modified>
</cp:coreProperties>
</file>