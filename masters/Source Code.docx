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2D54A7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E19AB82D78BA46DF9A03FA261380A2A9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C07127">
            <w:rPr>
              <w:rFonts w:ascii="VerbCond Regular" w:hAnsi="VerbCond Regular"/>
              <w:sz w:val="144"/>
            </w:rPr>
            <w:t>Source Code</w:t>
          </w:r>
        </w:sdtContent>
      </w:sdt>
    </w:p>
    <w:p w:rsidR="00077492" w:rsidRDefault="00077492"/>
    <w:p w:rsidR="00C07127" w:rsidRPr="00C67FE8" w:rsidRDefault="00077492" w:rsidP="00C07127">
      <w:pPr>
        <w:tabs>
          <w:tab w:val="left" w:pos="699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>
        <w:br w:type="page"/>
      </w:r>
      <w:r w:rsidR="00C07127"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lastRenderedPageBreak/>
        <w:t>"""</w:t>
      </w:r>
      <w:r w:rsidR="00C07127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ab/>
      </w:r>
      <w:bookmarkStart w:id="0" w:name="_GoBack"/>
      <w:bookmarkEnd w:id="0"/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OnCue Projector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Copyright 2017 Andrew Wong &lt;featherbear@navhaxs.au.eu.org&gt;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The following code is licensed under the GNU Public License Version v3.0</w:t>
      </w:r>
      <w:r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br/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br/>
        <w:t># File: OnCue.py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__VERSION__ =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"0.0.0.1"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__name__ ==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"__main__"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Import modules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glob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os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platform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re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sys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tempfile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win32api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winreg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subprocess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win32com.client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from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PyQt5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QtCore, QtGui, QtWidgets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Import the rest of the OnCue files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import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u w:val="single"/>
          <w:lang w:eastAsia="en-AU"/>
        </w:rPr>
        <w:t>oncue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Expose modules and functions to global scope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Vlc = oncue.lib.vlc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vlc = Vlc.Instance()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colorPicker =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o: oncue.forms.colorPicker.colorPicker(o, theme=states[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]).exec_()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dprint = oncue.lib.utils.dprint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selector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None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class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en-AU"/>
        </w:rPr>
        <w:t>Application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(QtWidgets.QMainWindow):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Container class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__init__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Set up the interface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super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(Application,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).__init__()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global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selector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.setWindowTitle(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"OnCue"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.setWindowIcon(QtGui.QIcon(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"OnCue.ico"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.resize(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900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900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.setMinimumSize(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.size())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.setMaximumSize(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.size())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.setWindowFlags(QtCore.Qt.FramelessWindowHint)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selector = QtWidgets.QStackedWidget()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.setCentralWidget(selector)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"ui"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[MAIN(), PREFERENCES()]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[selector.addWidget(ui)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ui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"ui"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class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en-AU"/>
        </w:rPr>
        <w:t>MAIN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(QtWidgets.QWidget, oncue.forms_gen.main.Ui_OnCue):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Main Interface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__init__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Initialise class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QtWidgets.QWidget.__init__(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.setupUi(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output.PPTevents.updateSlide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.powerpointSlides.setCurrentRow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.contentControls.setCurrentIndex(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Update video scrubber position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class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en-AU"/>
        </w:rPr>
        <w:t>ProgressBarUpdater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(QtCore.QThread):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tick = QtCore.pyqtSignal(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int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run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while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.sleep(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.tick.emit(oncue.lib.utils.confine(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int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(output.VLCposition() *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1000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1000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.mediaProgressBarThread = ProgressBarUpdater()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.mediaProgressBarThread.tick.connect(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value: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.mediaProgressBar.setValue(value)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.mediaProgressBar.repaint())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validateClick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pos, obj, callback):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validation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bool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(obj.itemAt(pos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isinstance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(pos, QtCore.QPoint)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pos.pos()))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callback()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validation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playItem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Plays the selected item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data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.listItemsPrimary.currentItem().data(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256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output.load(data)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data[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"type"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==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"media"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Plays video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.mediaProgressBarThread.start()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.mediaProgressBarThread.setPriority(QtCore.QThread.TimeCriticalPriority)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.mediaControls_PLAY.click()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.contentControls.setCurrentIndex(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2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data[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"type"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==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"powerpoint"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Clear existing content in the slide preview list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.powerpointSlides.clear()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Connect to PowerPoint COM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PPTApplication = win32com.client.Dispatch(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"PowerPoint.Application"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Presentation = PPTApplication.Presentations.Open(data[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"path"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].replace(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"/"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"\\"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                    WithWindow=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Create slide previews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temp = tempfile.TemporaryDirectory().name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Presentation.Export(temp,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"png"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i =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file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glob.iglob(temp +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"\\*.PNG"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item = QtWidgets.QListWidgetItem()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item.setIcon(QtGui.QIcon(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file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item.setText(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str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(i))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item.setTextAlignment(QtCore.Qt.AlignCenter)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i +=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.powerpointSlides.addItem(item)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.contentControls.setCurrentIndex(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'unknown' case - Hide controls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.contentControls.setCurrentIndex(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createQListWidgetItem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data):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Creates a QListWidgetItem() instance given a file path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item = QtWidgets.QListWidgetItem()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path = data.toLocalFile()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type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 oncue.lib.utils.identifyFileType(path)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item.setText(data.fileName())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item.setData(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256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{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'type'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type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'path'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path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})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type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==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"media"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item.setToolTip(oncue.lib.utils.parseMedia(path))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item.setToolTip(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"Path: 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+ path)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return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item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handleDropEvent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e):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Handle adding items into the playlist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e.mimeData().hasFormat(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'application/x-qabstractitemmodeldatalist'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return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QtWidgets.QListWidget.dropEvent(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.listItemsPrimary, e)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data = e.mimeData().urls()[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isinstance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(data, QtCore.QUrl):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.listItemsPrimary.addItem(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.createQListWidgetItem(data=data))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setupUi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MAIN):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Register button functions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super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().setupUi(MAIN)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.btnClear.clicked.connect(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output.clear()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.contentControls.setCurrentIndex(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.btnSettings.clicked.connect(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"ui"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].updateSettingInterface()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selector.setCurrentIndex(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.btnExit.clicked.connect(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dprint(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"Quitting"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output.PPTclose()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sys.exit(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Output controls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.btnOutput.itemAt(button).widget().setStyleSheet(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button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.btnOutput.count())]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len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"screens"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 ==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dprint(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 disabled, disabling display buttons"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.btnOutput_wrap.setEnabled(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.btnOutputClear.clicked.connect(output.contentHide)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.btnOutputContent.clicked.connect(output.contentShow)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.btnOutputDesktop.clicked.connect(output.contentDesktop)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Playlist right-click menu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.listItemsPrimary.setContextMenuPolicy(QtCore.Qt.CustomContextMenu)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.listItemsPrimary.dragEnterEvent =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e: 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e.accept()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e.mimeData().hasUrls()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e.mimeData().hasFormat(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'application/x-qabstractitemmodeldatalist'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e.ignore())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.listItemsPrimary.dropEvent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.handleDropEvent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.listItemsPrimary.customContextMenuRequested.connect(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_: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.validateClick(_,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.listItemsPrimary,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.contextMenu.exec_()))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Playlist doubleclick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.listItemsPrimary.mouseDoubleClickEvent =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_: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.validateClick(_,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.listItemsPrimary,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                   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.playItem)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Powerpoint doubleclick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.powerpointSlides.mouseDoubleClickEvent =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_: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.validateClick(_,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.powerpointSlides,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                          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output.PPTslide(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                       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.powerpointSlides.currentRow() +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Powerpoint controls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.powerpointControls_PREVIOUS.clicked.connect(output.PPTprevious)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.powerpointControls_NEXT.clicked.connect(output.PPTnext)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Media controls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.mediaControls_PAUSE.clicked.connect(output.VLCpause)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.mediaControls_PLAY.clicked.connect(output.VLCplay)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.mediaControls_MUTE.clicked.connect(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output.VLCmute(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.mediaControls_MUTE.isChecked()))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Update interface theme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inactive, checked, hover =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.theming.setStyleSheet(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"QLabel[objectName='Header'] {background: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 {background-color: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"QPushButton:checked {background-color: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"QPushButton:hover:!checked {background-color: #%s}"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"QProgressBar:chunk {background-color: #%s;}"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"QLabel[objectName='mediaProgressSeek'] {border-left-color: #%s;}"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% (checked, inactive, checked, hover, checked, hover))</w:t>
      </w: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class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en-AU"/>
        </w:rPr>
        <w:t>CCMenu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(QtWidgets.QMenu):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    Right-click menu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__init__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area, parent):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        Menu entries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super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().__init__()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.area = area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.parent = parent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.add(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.play)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.addSeparator()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self.add("Debug", self.debug)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.add(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"Remove"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.remove)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add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label: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str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function):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helper function to create menu entries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item = QtWidgets.QAction(label,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item.triggered.connect(function)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.addAction(item)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exec_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.item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.area.currentItem()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Open right-click menu where the cursor is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super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().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exec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(QtGui.QCursor.pos())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play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Play item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.parent.playItem()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remove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Remove item from playlist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.area.takeItem(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.area.currentRow())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Register right-click menu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.contextMenu = CCMenu(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.listItemsPrimary,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class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en-AU"/>
        </w:rPr>
        <w:t>PREFERENCES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(QtWidgets.QWidget, oncue.forms_gen.settings.Ui_Settings):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Preferences interface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__init__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QtWidgets.QWidget.__init__(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.setupUi(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.viewTabs_General.click()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Set General tab (Index 0) as default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Populate monitor dropdowns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displaysArray = 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"%s. %s"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% 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str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(i),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"screens"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][i][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'name'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i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"screens"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.prefOutputDisplayID.addItems(displaysArray)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Set component version info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.aboutVersions.setText(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"\n"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.join([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"%s Version: %s"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% 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component,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][component]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][component]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"n/a"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component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].keys()]))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Set custom and last states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.customtheme =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.lastbutton = themes.index(states[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               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themes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.prefTheme.count() -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.customoutputbackground =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"outputbackground"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.lastoutputbackground = backgrounds.index(states[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"outputbackground"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                                       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"outputbackground"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backgrounds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.prefOutputBackground.count() -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.updateSettingInterface()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setupUi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SettingsWindow):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Connect buttons to functions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super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().setupUi(SettingsWindow)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.viewTabsHeader.itemAt(button).widget().clicked.connect(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.handleTabSwitch)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button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.viewTabsHeader.count())]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.btnBack.clicked.connect(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.back)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.btnSave.clicked.connect(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.handleSave)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GENERAL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.prefTheme.itemAt(buttonID).widget().clicked.connect(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.handleTheme_standard)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buttonID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.prefTheme.count() -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.prefTheme_CUSTOM.clicked.connect(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.handleTheme_custom)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.prefOutputBackground.itemAt(buttonID).widget().clicked.connect(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.handleOutputBackground_standard)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buttonID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.prefOutputBackground.count() -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.prefOutputBackground_CUSTOM.clicked.connect(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.handleOutputBackground_custom)</w:t>
      </w: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.prefOutputDisplayID.currentIndexChanged.connect(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.setUnsaved)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.prefBackgroundMedia_OFF.clicked.connect(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.handleEnableBackgroundMedia(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.prefBackgroundMedia_ON.clicked.connect(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.handleEnableBackgroundMedia(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.prefBackgroundAudio.itemAt(button).widget().clicked.connect(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.setUnsaved)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button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.prefBackgroundAudio.count())]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.btnSystemSettings.clicked.connect(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subprocess.Popen(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'desk.cpl'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shell=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Change theme schemes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handleTheme_standard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.lastbutton =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.prefTheme_BLUE.isChecked(),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.prefTheme_RED.isChecked(),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.prefTheme_GREY.isChecked(),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.prefTheme_DARK.isChecked()].index(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.setUnsaved()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handleTheme_custom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"""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inactive, checked, hover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.customtheme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result = colorPicker({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"Inactive"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inactive,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"Checked"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checked,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"Hover"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hover})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result: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.customtheme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tuple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(result.values())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.lastbutton =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4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.setUnsaved()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.prefTheme.itemAt(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.lastbutton).widget().setChecked(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handleOutputBackground_standard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.lastoutputbackground =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.prefOutputBackground_BLACK.isChecked(),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.prefOutputBackground_WHITE.isChecked()].index(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.setUnsaved()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handleOutputBackground_custom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result = colorPicker(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.customoutputbackground)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result: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.customoutputbackground = result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.lastoutputbackground =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2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.setUnsaved()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.prefOutputBackground.itemAt(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.lastoutputbackground).widget().setChecked(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back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Handle back button presses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Check for saved changes and prompt about lost changes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.btnSave.isEnabled():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result = MODAL(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"Changes were made.\n\nSave?"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).exec_()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result == -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return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not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result: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.updateSettingInterface()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not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.handleSave():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return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selector.setCurrentIndex(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updateSettingInterface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Update control states of preference control elements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GENERAL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.prefTheme.itemAt(buttonID).widget().setChecked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buttonID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.prefTheme.count())][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themes.index(states[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 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themes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.prefTheme.count() -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.prefOutputBackground.itemAt(buttonID).widget().setChecked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buttonID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.prefOutputBackground.count())][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backgrounds.index(states[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"outputbackground"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               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"outputbackground"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backgrounds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.prefOutputBackground.count() -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DISPLAY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.prefOutputDisplayID.setCurrentIndex(states[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"outputID"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-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.handleEnableBackgroundMedia(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bool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"backgroundmedia"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.prefBackgroundMedia.itemAt(states[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"backgroundmedia"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]).widget().setChecked(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.prefBackgroundAudio.itemAt(states[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"backgroundaudio"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]).widget().setChecked(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inactive, checked, hover =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.theming.setStyleSheet(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"QLabel[objectName='Header'] {background: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 {background-color: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"QPushButton:checked {background-color: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"QPushButton:hover:!checked {background-color: #%s}"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% (checked, inactive, checked, hover))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.btnSave.setEnabled(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setUnsaved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Set unsaved state (by enabling the save button)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.btnSave.setEnabled(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handleTabSwitch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Handle tab switching events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.viewTabs.setCurrentIndex(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.viewTabs_General.isChecked(),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.viewTabs_Display.isChecked(),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.viewTabs_Remote.isChecked(),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.viewTabs_About.isChecked()].index(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handleEnableBackgroundMedia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state):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Enables/Disables the background audio behaviour feature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state =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not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.setUnsaved()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.prefBackgroundAudio_LABEL.setEnabled(state)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.prefBackgroundAudio.itemAt(buttonID).widget().setEnabled(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state)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buttonID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.prefBackgroundAudio.count())]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888888"/>
          <w:sz w:val="20"/>
          <w:szCs w:val="20"/>
          <w:lang w:eastAsia="en-AU"/>
        </w:rPr>
        <w:t>@staticmethod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saveChanges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(key, value):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"""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Save settings to registry and global store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parent, name = key.split(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"/"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states[parent][name] = value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QSettings.setValue(key,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list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(value)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isinstance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(value,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tuple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value)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handleSave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Saves configuration settings 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Interface theme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themeID =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.prefTheme.itemAt(button).widget().isChecked()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button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.prefTheme.count())].index(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.saveChanges(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"interface/theme"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.customtheme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themeID ==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4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themes[themeID])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Output background colour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outputbackgroundID = [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.prefOutputBackground.itemAt(button).widget().isChecked()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button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.prefOutputBackground.count())].index(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.saveChanges(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"display/outputbackground"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.customoutputbackground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outputbackgroundID ==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2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backgrounds[outputbackgroundID])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Save background media behaviour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.saveChanges(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"display/backgroundmedia"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.prefBackgroundMedia_ON.isChecked()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.saveChanges(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"display/backgroundaudio"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.prefBackgroundAudio_ON.isChecked()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Output monitor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"outputID"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!=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.prefOutputDisplayID.currentIndex() +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.saveChanges(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"display/outputID"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.prefOutputDisplayID.currentIndex() +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.saveChanges(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"remote/apienabled"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.prefRemoteAPI_ON.isChecked()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Update interface theme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inactive, checked, hover =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ui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"ui"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ui.theming.setStyleSheet(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"QLabel[objectName='Header'] {background: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 {background-color: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"QPushButton:checked {background-color: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"QPushButton:hover:!checked {background-color: #%s}"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% (checked, inactive, checked, hover))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Reflect changed settings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.updateSettingInterface()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Update output windows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output.draw()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stage.draw() # TODO not implemented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dprint(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"Saved settings"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.btnSave.setEnabled(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return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class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u w:val="single"/>
          <w:lang w:eastAsia="en-AU"/>
        </w:rPr>
        <w:t>MODAL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(QtWidgets.QDialog, oncue.forms_gen.modal.Ui_modal_ynoc):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Message box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 xml:space="preserve">        """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__init__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text, **kwargs):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QtWidgets.QDialog.__init__(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.setupUi(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text, **kwargs)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def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00"/>
          <w:sz w:val="20"/>
          <w:szCs w:val="20"/>
          <w:lang w:eastAsia="en-AU"/>
        </w:rPr>
        <w:t>setupUi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MODAL, text, yes=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no=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cancel=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ok=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tool=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super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().setupUi(MODAL)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.setWindowFlags(QtCore.Qt.FramelessWindowHint)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tool: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.setWindowFlags(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.windowFlags() | QtCore.Qt.Tool)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Change response button visibility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not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ok: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.response.button(QtWidgets.QDialogButtonBox.Ok).hide()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.response.button(QtWidgets.QDialogButtonBox.Yes).clicked.connect(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.setResult(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yes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.response.button(QtWidgets.QDialogButtonBox.Yes).hide()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.response.button(QtWidgets.QDialogButtonBox.No).clicked.connect(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.setResult(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no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.response.button(QtWidgets.QDialogButtonBox.No).hide()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.response.button(QtWidgets.QDialogButtonBox.Cancel).clicked.connect(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.setResult(-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))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cancel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.response.button(QtWidgets.QDialogButtonBox.Cancel).hide()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.message.setText(text)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Set theming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[btn.setStyleSheet(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 {background-color: #BAB9BA; _background-color: #%s;}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"QPushButton:pressed {background-color: #%s} 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"QPushButton:hover:!pressed {background-color: #%s}"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%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btn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self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.response.buttons()]</w:t>
      </w: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Create Qt Application instance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app = QtWidgets.QApplication(sys.argv)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app.setAttribute(QtCore.Qt.AA_EnableHighDpiScaling)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Constants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themes = [(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"bab9ba"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"509df3"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"8cc5ff"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), 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"d8d8d8"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"ff6666"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"ffadad"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), 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"d8d8d8"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"808080"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"bcbcbc"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"d8d8d8"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"000000"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"494949"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backgrounds = 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"000000"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"ffffff"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Read preferences from registry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QSettings = QtCore.QSettings(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"featherbear"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"OnCue Projector"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 = {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'display'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{},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'screens'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{},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'interface'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{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'ui'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[],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'theme'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},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'remote'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{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'apienabled'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: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},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'versions'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{}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}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"outputID"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QSettings.value(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"display/outputID"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2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theme = QSettings.value(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"interface/theme"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tuple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(QSettings.value(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"interface/theme"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themes[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"outputbackground"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str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(QSettings.value(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"display/outputbackground"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backgrounds[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"backgroundmedia"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QSettings.value(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"display/backgroundmedia"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"backgroundaudio"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QSettings.value(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"display/backgroundaudio"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,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Verify OS is Windows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platform = platform.system()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print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"OS is 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+ platform)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platform !=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"Windows"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MODAL(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"Detected OS is not Windows. Program aborting"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yes=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no=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cancel=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ok=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tool=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).exec_(); sys.exit(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Find latest version of PowerPoint present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"PowerPoint"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  <w:r w:rsidRPr="00F85F7E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pptregistry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None</w:t>
      </w:r>
      <w:r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, None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try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key = winreg.OpenKey(winreg.HKEY_CURRENT_USER,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"Software\\Microsoft\\Office"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version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sorted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list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filter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s: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"."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s, [winreg.EnumKey(key, i)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i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(winreg.QueryInfoKey(key)[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])])),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reverse=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key=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lambda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s: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float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(s)):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try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pptregistry = winreg.OpenKey(winreg.HKEY_CURRENT_USER,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"Software\\Microsoft\\Office\\"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+ version +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"\\PowerPoint\\Options"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                       access=winreg.KEY_ALL_ACCESS)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"PowerPoint"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version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except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continue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except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WindowsError: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pass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lastRenderedPageBreak/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Find versions of other components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"Python"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re.search(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r'\(v(.+?),'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sys.version).group(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"Qt"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QtCore.QT_VERSION_STR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"PyQt"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QtCore.PYQT_VERSION_STR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"libVLC"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Vlc.libvlc_get_version().decode(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'ascii'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"versions"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"OnCue"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__VERSION__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Enumerate display monitors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monitors =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dict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([((monitor[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"Monitor"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], monitor[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"Monitor"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 (monitor[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"Device"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], win32api.EnumDisplayDevices(monitor[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"Device"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]).DeviceString))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monitor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         [win32api.GetMonitorInfo(display[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display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win32api.EnumDisplayMonitors()]])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Populate monitor information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for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i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range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(app.desktop().screenCount()):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screen = app.desktop().screenGeometry(i)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topleft = (screen.left(), screen.top())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"screens"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][i +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 = {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'width'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screen.width(),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'height'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screen.height(),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'physical'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monitors[topleft][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0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   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'name'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 monitors[topleft][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],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}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dprint(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"Starting OnCue"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This application is to be used in a multi-monitor configuration - Output is disabled for single monitor setups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color w:val="0000AA"/>
          <w:sz w:val="20"/>
          <w:szCs w:val="20"/>
          <w:lang w:eastAsia="en-AU"/>
        </w:rPr>
        <w:t>if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len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(states[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"screens"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]) == </w:t>
      </w:r>
      <w:r w:rsidRPr="00C67FE8">
        <w:rPr>
          <w:rFonts w:ascii="Courier New" w:eastAsia="Times New Roman" w:hAnsi="Courier New" w:cs="Courier New"/>
          <w:color w:val="009999"/>
          <w:sz w:val="20"/>
          <w:szCs w:val="20"/>
          <w:lang w:eastAsia="en-AU"/>
        </w:rPr>
        <w:t>1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: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errmsg = 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"Only one screen detected. Outputs disabled"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dprint(errmsg)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MODAL(errmsg, yes=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no=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cancel=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ok=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True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, tool=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False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).exec_()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Create output screens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dprint(</w:t>
      </w:r>
      <w:r w:rsidRPr="00C67FE8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"Creating output screens"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)</w:t>
      </w: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output = oncue.displays.displayOutput.displayOutput(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    </w:t>
      </w:r>
      <w:r w:rsidRPr="00C67FE8">
        <w:rPr>
          <w:rFonts w:ascii="Courier New" w:eastAsia="Times New Roman" w:hAnsi="Courier New" w:cs="Courier New"/>
          <w:color w:val="00AAAA"/>
          <w:sz w:val="20"/>
          <w:szCs w:val="20"/>
          <w:lang w:eastAsia="en-AU"/>
        </w:rPr>
        <w:t>dict</w:t>
      </w: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>(dprint=dprint, states=states, app=app, pptregistry=pptregistry, confine=oncue.lib.utils.confine, Vlc=Vlc))</w:t>
      </w:r>
    </w:p>
    <w:p w:rsidR="00C07127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output.draw()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</w:t>
      </w:r>
      <w:r w:rsidRPr="00C67FE8">
        <w:rPr>
          <w:rFonts w:ascii="Courier New" w:eastAsia="Times New Roman" w:hAnsi="Courier New" w:cs="Courier New"/>
          <w:i/>
          <w:iCs/>
          <w:color w:val="AAAAAA"/>
          <w:sz w:val="20"/>
          <w:szCs w:val="20"/>
          <w:lang w:eastAsia="en-AU"/>
        </w:rPr>
        <w:t># Execute OnCue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window = Application()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window.show()</w:t>
      </w:r>
    </w:p>
    <w:p w:rsidR="00C07127" w:rsidRPr="00C67FE8" w:rsidRDefault="00C07127" w:rsidP="00C0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</w:pPr>
      <w:r w:rsidRPr="00C67FE8">
        <w:rPr>
          <w:rFonts w:ascii="Courier New" w:eastAsia="Times New Roman" w:hAnsi="Courier New" w:cs="Courier New"/>
          <w:color w:val="333333"/>
          <w:sz w:val="20"/>
          <w:szCs w:val="20"/>
          <w:lang w:eastAsia="en-AU"/>
        </w:rPr>
        <w:t xml:space="preserve">    sys.exit(app.exec_())</w:t>
      </w:r>
    </w:p>
    <w:p w:rsidR="00C07127" w:rsidRDefault="00C07127" w:rsidP="00C07127">
      <w:r>
        <w:br w:type="page"/>
      </w:r>
    </w:p>
    <w:p w:rsidR="00C07127" w:rsidRDefault="00C07127" w:rsidP="00C07127">
      <w:r>
        <w:lastRenderedPageBreak/>
        <w:br w:type="page"/>
      </w:r>
    </w:p>
    <w:p w:rsidR="00C07127" w:rsidRDefault="00C07127" w:rsidP="00C07127">
      <w:pPr>
        <w:tabs>
          <w:tab w:val="center" w:pos="5233"/>
        </w:tabs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lastRenderedPageBreak/>
        <w:t xml:space="preserve"># File: </w:t>
      </w:r>
      <w:r w:rsidRPr="00F85F7E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oncue/lib/utils.py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confine</w:t>
      </w:r>
      <w:r>
        <w:rPr>
          <w:color w:val="333333"/>
        </w:rPr>
        <w:t>(n, m, M):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Confines a value inside a range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:param n: value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:param m: min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:param M: max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AAAA"/>
        </w:rPr>
        <w:t>max</w:t>
      </w:r>
      <w:r>
        <w:rPr>
          <w:color w:val="333333"/>
        </w:rPr>
        <w:t>(</w:t>
      </w:r>
      <w:r>
        <w:rPr>
          <w:color w:val="00AAAA"/>
        </w:rPr>
        <w:t>min</w:t>
      </w:r>
      <w:r>
        <w:rPr>
          <w:color w:val="333333"/>
        </w:rPr>
        <w:t>(M, n), m)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dprint</w:t>
      </w:r>
      <w:r>
        <w:rPr>
          <w:color w:val="333333"/>
        </w:rPr>
        <w:t>(*args, level=</w:t>
      </w:r>
      <w:r>
        <w:rPr>
          <w:color w:val="009999"/>
        </w:rPr>
        <w:t>0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Print helper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if</w:t>
      </w:r>
      <w:r>
        <w:rPr>
          <w:color w:val="333333"/>
        </w:rPr>
        <w:t xml:space="preserve"> DEBUG: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print</w:t>
      </w:r>
      <w:r>
        <w:rPr>
          <w:color w:val="333333"/>
        </w:rPr>
        <w:t>(datetime.now().strftime(</w:t>
      </w:r>
      <w:r>
        <w:rPr>
          <w:color w:val="AA5500"/>
        </w:rPr>
        <w:t>'%H:%M:%S.%f'</w:t>
      </w:r>
      <w:r>
        <w:rPr>
          <w:color w:val="333333"/>
        </w:rPr>
        <w:t>)[:-</w:t>
      </w:r>
      <w:r>
        <w:rPr>
          <w:color w:val="009999"/>
        </w:rPr>
        <w:t>3</w:t>
      </w:r>
      <w:r>
        <w:rPr>
          <w:color w:val="333333"/>
        </w:rPr>
        <w:t xml:space="preserve">], </w:t>
      </w:r>
      <w:r>
        <w:rPr>
          <w:color w:val="AA5500"/>
        </w:rPr>
        <w:t>"|"</w:t>
      </w:r>
      <w:r>
        <w:rPr>
          <w:color w:val="333333"/>
        </w:rPr>
        <w:t xml:space="preserve">, </w:t>
      </w:r>
      <w:r>
        <w:rPr>
          <w:color w:val="AA5500"/>
        </w:rPr>
        <w:t>"DEBUG"</w:t>
      </w:r>
      <w:r>
        <w:rPr>
          <w:color w:val="333333"/>
        </w:rPr>
        <w:t xml:space="preserve">, </w:t>
      </w:r>
      <w:r>
        <w:rPr>
          <w:color w:val="AA5500"/>
        </w:rPr>
        <w:t>"|"</w:t>
      </w:r>
      <w:r>
        <w:rPr>
          <w:color w:val="333333"/>
        </w:rPr>
        <w:t xml:space="preserve">, </w:t>
      </w:r>
      <w:r>
        <w:rPr>
          <w:color w:val="AA5500"/>
        </w:rPr>
        <w:t>"  "</w:t>
      </w:r>
      <w:r>
        <w:rPr>
          <w:color w:val="333333"/>
        </w:rPr>
        <w:t xml:space="preserve"> * level, *args)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fourcc</w:t>
      </w:r>
      <w:r>
        <w:rPr>
          <w:color w:val="333333"/>
        </w:rPr>
        <w:t>(dec):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Convert a 4 byte ASCII code into a string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dec = </w:t>
      </w:r>
      <w:r>
        <w:rPr>
          <w:color w:val="00AAAA"/>
        </w:rPr>
        <w:t>int</w:t>
      </w:r>
      <w:r>
        <w:rPr>
          <w:color w:val="333333"/>
        </w:rPr>
        <w:t>(dec)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AAAA"/>
        </w:rPr>
        <w:t>chr</w:t>
      </w:r>
      <w:r>
        <w:rPr>
          <w:color w:val="333333"/>
        </w:rPr>
        <w:t xml:space="preserve">((dec &amp; </w:t>
      </w:r>
      <w:r>
        <w:rPr>
          <w:color w:val="009999"/>
        </w:rPr>
        <w:t>0XFF</w:t>
      </w:r>
      <w:r>
        <w:rPr>
          <w:color w:val="333333"/>
        </w:rPr>
        <w:t xml:space="preserve">)) + </w:t>
      </w:r>
      <w:r>
        <w:rPr>
          <w:color w:val="00AAAA"/>
        </w:rPr>
        <w:t>chr</w:t>
      </w:r>
      <w:r>
        <w:rPr>
          <w:color w:val="333333"/>
        </w:rPr>
        <w:t xml:space="preserve">((dec &amp; </w:t>
      </w:r>
      <w:r>
        <w:rPr>
          <w:color w:val="009999"/>
        </w:rPr>
        <w:t>0XFF00</w:t>
      </w:r>
      <w:r>
        <w:rPr>
          <w:color w:val="333333"/>
        </w:rPr>
        <w:t xml:space="preserve">) &gt;&gt; </w:t>
      </w:r>
      <w:r>
        <w:rPr>
          <w:color w:val="009999"/>
        </w:rPr>
        <w:t>8</w:t>
      </w:r>
      <w:r>
        <w:rPr>
          <w:color w:val="333333"/>
        </w:rPr>
        <w:t xml:space="preserve">) + </w:t>
      </w:r>
      <w:r>
        <w:rPr>
          <w:color w:val="00AAAA"/>
        </w:rPr>
        <w:t>chr</w:t>
      </w:r>
      <w:r>
        <w:rPr>
          <w:color w:val="333333"/>
        </w:rPr>
        <w:t xml:space="preserve">((dec &amp; </w:t>
      </w:r>
      <w:r>
        <w:rPr>
          <w:color w:val="009999"/>
        </w:rPr>
        <w:t>0XFF0000</w:t>
      </w:r>
      <w:r>
        <w:rPr>
          <w:color w:val="333333"/>
        </w:rPr>
        <w:t xml:space="preserve">) &gt;&gt; </w:t>
      </w:r>
      <w:r>
        <w:rPr>
          <w:color w:val="009999"/>
        </w:rPr>
        <w:t>16</w:t>
      </w:r>
      <w:r>
        <w:rPr>
          <w:color w:val="333333"/>
        </w:rPr>
        <w:t xml:space="preserve">) + </w:t>
      </w:r>
      <w:r>
        <w:rPr>
          <w:color w:val="00AAAA"/>
        </w:rPr>
        <w:t>chr</w:t>
      </w:r>
      <w:r>
        <w:rPr>
          <w:color w:val="333333"/>
        </w:rPr>
        <w:t xml:space="preserve">((dec &amp; </w:t>
      </w:r>
      <w:r>
        <w:rPr>
          <w:color w:val="009999"/>
        </w:rPr>
        <w:t>0XFF000000</w:t>
      </w:r>
      <w:r>
        <w:rPr>
          <w:color w:val="333333"/>
        </w:rPr>
        <w:t xml:space="preserve">) &gt;&gt; </w:t>
      </w:r>
      <w:r>
        <w:rPr>
          <w:color w:val="009999"/>
        </w:rPr>
        <w:t>24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parseMedia</w:t>
      </w:r>
      <w:r>
        <w:rPr>
          <w:color w:val="333333"/>
        </w:rPr>
        <w:t>(path):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Parse media information of a file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AAAAAA"/>
        </w:rPr>
        <w:t># Open file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media = vlc.media_new(path)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media.parse()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AAAAAA"/>
        </w:rPr>
        <w:t># Get metadata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_title = media.get_meta(</w:t>
      </w:r>
      <w:r>
        <w:rPr>
          <w:color w:val="009999"/>
        </w:rPr>
        <w:t>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_artist = media.get_meta(</w:t>
      </w:r>
      <w:r>
        <w:rPr>
          <w:color w:val="009999"/>
        </w:rPr>
        <w:t>1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_album = media.get_meta(</w:t>
      </w:r>
      <w:r>
        <w:rPr>
          <w:color w:val="009999"/>
        </w:rPr>
        <w:t>4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AAAAAA"/>
        </w:rPr>
        <w:t># Calculate duration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m, s = </w:t>
      </w:r>
      <w:r>
        <w:rPr>
          <w:color w:val="00AAAA"/>
        </w:rPr>
        <w:t>divmod</w:t>
      </w:r>
      <w:r>
        <w:rPr>
          <w:color w:val="333333"/>
        </w:rPr>
        <w:t>(</w:t>
      </w:r>
      <w:r>
        <w:rPr>
          <w:color w:val="00AAAA"/>
        </w:rPr>
        <w:t>int</w:t>
      </w:r>
      <w:r>
        <w:rPr>
          <w:color w:val="333333"/>
        </w:rPr>
        <w:t xml:space="preserve">(media.get_duration() / </w:t>
      </w:r>
      <w:r>
        <w:rPr>
          <w:color w:val="009999"/>
        </w:rPr>
        <w:t>1000</w:t>
      </w:r>
      <w:r>
        <w:rPr>
          <w:color w:val="333333"/>
        </w:rPr>
        <w:t xml:space="preserve">), </w:t>
      </w:r>
      <w:r>
        <w:rPr>
          <w:color w:val="009999"/>
        </w:rPr>
        <w:t>60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h, m = </w:t>
      </w:r>
      <w:r>
        <w:rPr>
          <w:color w:val="00AAAA"/>
        </w:rPr>
        <w:t>divmod</w:t>
      </w:r>
      <w:r>
        <w:rPr>
          <w:color w:val="333333"/>
        </w:rPr>
        <w:t xml:space="preserve">(m, </w:t>
      </w:r>
      <w:r>
        <w:rPr>
          <w:color w:val="009999"/>
        </w:rPr>
        <w:t>60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_duration = (</w:t>
      </w:r>
      <w:r>
        <w:rPr>
          <w:color w:val="AA5500"/>
        </w:rPr>
        <w:t>"%s:"</w:t>
      </w:r>
      <w:r>
        <w:rPr>
          <w:color w:val="333333"/>
        </w:rPr>
        <w:t xml:space="preserve"> </w:t>
      </w:r>
      <w:r>
        <w:rPr>
          <w:color w:val="0000AA"/>
        </w:rPr>
        <w:t>if</w:t>
      </w:r>
      <w:r>
        <w:rPr>
          <w:color w:val="333333"/>
        </w:rPr>
        <w:t xml:space="preserve"> h </w:t>
      </w:r>
      <w:r>
        <w:rPr>
          <w:color w:val="0000AA"/>
        </w:rPr>
        <w:t>else</w:t>
      </w:r>
      <w:r>
        <w:rPr>
          <w:color w:val="333333"/>
        </w:rPr>
        <w:t xml:space="preserve"> </w:t>
      </w:r>
      <w:r>
        <w:rPr>
          <w:color w:val="AA5500"/>
        </w:rPr>
        <w:t>""</w:t>
      </w:r>
      <w:r>
        <w:rPr>
          <w:color w:val="333333"/>
        </w:rPr>
        <w:t xml:space="preserve">) + </w:t>
      </w:r>
      <w:r>
        <w:rPr>
          <w:color w:val="AA5500"/>
        </w:rPr>
        <w:t>"%02d:%02d"</w:t>
      </w:r>
      <w:r>
        <w:rPr>
          <w:color w:val="333333"/>
        </w:rPr>
        <w:t xml:space="preserve"> % (m, s)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AAAAAA"/>
        </w:rPr>
        <w:t># Check for audio codec information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_acodec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tracks = </w:t>
      </w:r>
      <w:r>
        <w:rPr>
          <w:color w:val="00AAAA"/>
        </w:rPr>
        <w:t>list</w:t>
      </w:r>
      <w:r>
        <w:rPr>
          <w:color w:val="333333"/>
        </w:rPr>
        <w:t>(</w:t>
      </w:r>
      <w:r>
        <w:rPr>
          <w:color w:val="00AAAA"/>
        </w:rPr>
        <w:t>filter</w:t>
      </w:r>
      <w:r>
        <w:rPr>
          <w:color w:val="333333"/>
        </w:rPr>
        <w:t>(</w:t>
      </w:r>
      <w:r>
        <w:rPr>
          <w:color w:val="0000AA"/>
        </w:rPr>
        <w:t>lambda</w:t>
      </w:r>
      <w:r>
        <w:rPr>
          <w:color w:val="333333"/>
        </w:rPr>
        <w:t xml:space="preserve"> track: track.type == Vlc.TrackType.audio, media.tracks_get()))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len</w:t>
      </w:r>
      <w:r>
        <w:rPr>
          <w:color w:val="333333"/>
        </w:rPr>
        <w:t xml:space="preserve">(tracks) &gt; </w:t>
      </w:r>
      <w:r>
        <w:rPr>
          <w:color w:val="009999"/>
        </w:rPr>
        <w:t>0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_acodec = fourcc(tracks[</w:t>
      </w:r>
      <w:r>
        <w:rPr>
          <w:color w:val="009999"/>
        </w:rPr>
        <w:t>0</w:t>
      </w:r>
      <w:r>
        <w:rPr>
          <w:color w:val="333333"/>
        </w:rPr>
        <w:t>].codec)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_acodec2 = fourcc(tracks[</w:t>
      </w:r>
      <w:r>
        <w:rPr>
          <w:color w:val="009999"/>
        </w:rPr>
        <w:t>0</w:t>
      </w:r>
      <w:r>
        <w:rPr>
          <w:color w:val="333333"/>
        </w:rPr>
        <w:t>].original_fourcc)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i/>
          <w:iCs/>
          <w:color w:val="AAAAAA"/>
        </w:rPr>
        <w:t># Check for video codec information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_vcodec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tracks = </w:t>
      </w:r>
      <w:r>
        <w:rPr>
          <w:color w:val="00AAAA"/>
        </w:rPr>
        <w:t>list</w:t>
      </w:r>
      <w:r>
        <w:rPr>
          <w:color w:val="333333"/>
        </w:rPr>
        <w:t>(</w:t>
      </w:r>
      <w:r>
        <w:rPr>
          <w:color w:val="00AAAA"/>
        </w:rPr>
        <w:t>filter</w:t>
      </w:r>
      <w:r>
        <w:rPr>
          <w:color w:val="333333"/>
        </w:rPr>
        <w:t>(</w:t>
      </w:r>
      <w:r>
        <w:rPr>
          <w:color w:val="0000AA"/>
        </w:rPr>
        <w:t>lambda</w:t>
      </w:r>
      <w:r>
        <w:rPr>
          <w:color w:val="333333"/>
        </w:rPr>
        <w:t xml:space="preserve"> track: track.type == Vlc.TrackType.video, media.tracks_get()))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len</w:t>
      </w:r>
      <w:r>
        <w:rPr>
          <w:color w:val="333333"/>
        </w:rPr>
        <w:t xml:space="preserve">(tracks) &gt; </w:t>
      </w:r>
      <w:r>
        <w:rPr>
          <w:color w:val="009999"/>
        </w:rPr>
        <w:t>0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_vcodec = fourcc(tracks[</w:t>
      </w:r>
      <w:r>
        <w:rPr>
          <w:color w:val="009999"/>
        </w:rPr>
        <w:t>0</w:t>
      </w:r>
      <w:r>
        <w:rPr>
          <w:color w:val="333333"/>
        </w:rPr>
        <w:t>].codec)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_vcodec2 = fourcc(tracks[</w:t>
      </w:r>
      <w:r>
        <w:rPr>
          <w:color w:val="009999"/>
        </w:rPr>
        <w:t>0</w:t>
      </w:r>
      <w:r>
        <w:rPr>
          <w:color w:val="333333"/>
        </w:rPr>
        <w:t>].original_fourcc)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return</w:t>
      </w:r>
      <w:r>
        <w:rPr>
          <w:color w:val="333333"/>
        </w:rPr>
        <w:t xml:space="preserve"> (</w:t>
      </w:r>
      <w:r>
        <w:rPr>
          <w:color w:val="AA5500"/>
        </w:rPr>
        <w:t>"Title: %s\n"</w:t>
      </w:r>
      <w:r>
        <w:rPr>
          <w:color w:val="333333"/>
        </w:rPr>
        <w:t xml:space="preserve"> % _title </w:t>
      </w:r>
      <w:r>
        <w:rPr>
          <w:color w:val="0000AA"/>
        </w:rPr>
        <w:t>if</w:t>
      </w:r>
      <w:r>
        <w:rPr>
          <w:color w:val="333333"/>
        </w:rPr>
        <w:t xml:space="preserve"> _title </w:t>
      </w:r>
      <w:r>
        <w:rPr>
          <w:color w:val="0000AA"/>
        </w:rPr>
        <w:t>else</w:t>
      </w:r>
      <w:r>
        <w:rPr>
          <w:color w:val="333333"/>
        </w:rPr>
        <w:t xml:space="preserve"> </w:t>
      </w:r>
      <w:r>
        <w:rPr>
          <w:color w:val="AA5500"/>
        </w:rPr>
        <w:t>""</w:t>
      </w:r>
      <w:r>
        <w:rPr>
          <w:color w:val="333333"/>
        </w:rPr>
        <w:t>) + (</w:t>
      </w:r>
      <w:r>
        <w:rPr>
          <w:color w:val="AA5500"/>
        </w:rPr>
        <w:t>"Artist: %s\n"</w:t>
      </w:r>
      <w:r>
        <w:rPr>
          <w:color w:val="333333"/>
        </w:rPr>
        <w:t xml:space="preserve"> % _artist </w:t>
      </w:r>
      <w:r>
        <w:rPr>
          <w:color w:val="0000AA"/>
        </w:rPr>
        <w:t>if</w:t>
      </w:r>
      <w:r>
        <w:rPr>
          <w:color w:val="333333"/>
        </w:rPr>
        <w:t xml:space="preserve"> _artist </w:t>
      </w:r>
      <w:r>
        <w:rPr>
          <w:color w:val="0000AA"/>
        </w:rPr>
        <w:t>else</w:t>
      </w:r>
      <w:r>
        <w:rPr>
          <w:color w:val="333333"/>
        </w:rPr>
        <w:t xml:space="preserve"> </w:t>
      </w:r>
      <w:r>
        <w:rPr>
          <w:color w:val="AA5500"/>
        </w:rPr>
        <w:t>""</w:t>
      </w:r>
      <w:r>
        <w:rPr>
          <w:color w:val="333333"/>
        </w:rPr>
        <w:t>) + (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"Album: %s\n"</w:t>
      </w:r>
      <w:r>
        <w:rPr>
          <w:color w:val="333333"/>
        </w:rPr>
        <w:t xml:space="preserve"> % _album </w:t>
      </w:r>
      <w:r>
        <w:rPr>
          <w:color w:val="0000AA"/>
        </w:rPr>
        <w:t>if</w:t>
      </w:r>
      <w:r>
        <w:rPr>
          <w:color w:val="333333"/>
        </w:rPr>
        <w:t xml:space="preserve"> _album </w:t>
      </w:r>
      <w:r>
        <w:rPr>
          <w:color w:val="0000AA"/>
        </w:rPr>
        <w:t>else</w:t>
      </w:r>
      <w:r>
        <w:rPr>
          <w:color w:val="333333"/>
        </w:rPr>
        <w:t xml:space="preserve"> </w:t>
      </w:r>
      <w:r>
        <w:rPr>
          <w:color w:val="AA5500"/>
        </w:rPr>
        <w:t>""</w:t>
      </w:r>
      <w:r>
        <w:rPr>
          <w:color w:val="333333"/>
        </w:rPr>
        <w:t>) + (</w:t>
      </w:r>
      <w:r>
        <w:rPr>
          <w:color w:val="AA5500"/>
        </w:rPr>
        <w:t>"Duration: %s\n"</w:t>
      </w:r>
      <w:r>
        <w:rPr>
          <w:color w:val="333333"/>
        </w:rPr>
        <w:t xml:space="preserve"> % _duration) + (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</w:t>
      </w:r>
      <w:r>
        <w:rPr>
          <w:color w:val="AA5500"/>
        </w:rPr>
        <w:t>"Audio Codec: %s%s\n"</w:t>
      </w:r>
      <w:r>
        <w:rPr>
          <w:color w:val="333333"/>
        </w:rPr>
        <w:t xml:space="preserve"> % (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_acodec, </w:t>
      </w:r>
      <w:r>
        <w:rPr>
          <w:color w:val="AA5500"/>
        </w:rPr>
        <w:t>" (%s)"</w:t>
      </w:r>
      <w:r>
        <w:rPr>
          <w:color w:val="333333"/>
        </w:rPr>
        <w:t xml:space="preserve"> % _acodec2 </w:t>
      </w:r>
      <w:r>
        <w:rPr>
          <w:color w:val="0000AA"/>
        </w:rPr>
        <w:t>if</w:t>
      </w:r>
      <w:r>
        <w:rPr>
          <w:color w:val="333333"/>
        </w:rPr>
        <w:t xml:space="preserve"> _acodec != _acodec2 </w:t>
      </w:r>
      <w:r>
        <w:rPr>
          <w:color w:val="0000AA"/>
        </w:rPr>
        <w:t>else</w:t>
      </w:r>
      <w:r>
        <w:rPr>
          <w:color w:val="333333"/>
        </w:rPr>
        <w:t xml:space="preserve"> </w:t>
      </w:r>
      <w:r>
        <w:rPr>
          <w:color w:val="AA5500"/>
        </w:rPr>
        <w:t>""</w:t>
      </w:r>
      <w:r>
        <w:rPr>
          <w:color w:val="333333"/>
        </w:rPr>
        <w:t xml:space="preserve">) </w:t>
      </w:r>
      <w:r>
        <w:rPr>
          <w:color w:val="0000AA"/>
        </w:rPr>
        <w:t>if</w:t>
      </w:r>
      <w:r>
        <w:rPr>
          <w:color w:val="333333"/>
        </w:rPr>
        <w:t xml:space="preserve"> _acodec </w:t>
      </w:r>
      <w:r>
        <w:rPr>
          <w:color w:val="0000AA"/>
        </w:rPr>
        <w:t>else</w:t>
      </w:r>
      <w:r>
        <w:rPr>
          <w:color w:val="333333"/>
        </w:rPr>
        <w:t xml:space="preserve"> </w:t>
      </w:r>
      <w:r>
        <w:rPr>
          <w:color w:val="AA5500"/>
        </w:rPr>
        <w:t>""</w:t>
      </w:r>
      <w:r>
        <w:rPr>
          <w:color w:val="333333"/>
        </w:rPr>
        <w:t>) + (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</w:t>
      </w:r>
      <w:r>
        <w:rPr>
          <w:color w:val="AA5500"/>
        </w:rPr>
        <w:t>"Video Codec: %s%s\n"</w:t>
      </w:r>
      <w:r>
        <w:rPr>
          <w:color w:val="333333"/>
        </w:rPr>
        <w:t xml:space="preserve"> % (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_vcodec, </w:t>
      </w:r>
      <w:r>
        <w:rPr>
          <w:color w:val="AA5500"/>
        </w:rPr>
        <w:t>" (%s)"</w:t>
      </w:r>
      <w:r>
        <w:rPr>
          <w:color w:val="333333"/>
        </w:rPr>
        <w:t xml:space="preserve"> % _vcodec2 </w:t>
      </w:r>
      <w:r>
        <w:rPr>
          <w:color w:val="0000AA"/>
        </w:rPr>
        <w:t>if</w:t>
      </w:r>
      <w:r>
        <w:rPr>
          <w:color w:val="333333"/>
        </w:rPr>
        <w:t xml:space="preserve"> _vcodec != _vcodec2 </w:t>
      </w:r>
      <w:r>
        <w:rPr>
          <w:color w:val="0000AA"/>
        </w:rPr>
        <w:t>else</w:t>
      </w:r>
      <w:r>
        <w:rPr>
          <w:color w:val="333333"/>
        </w:rPr>
        <w:t xml:space="preserve"> </w:t>
      </w:r>
      <w:r>
        <w:rPr>
          <w:color w:val="AA5500"/>
        </w:rPr>
        <w:t>""</w:t>
      </w:r>
      <w:r>
        <w:rPr>
          <w:color w:val="333333"/>
        </w:rPr>
        <w:t xml:space="preserve">) </w:t>
      </w:r>
      <w:r>
        <w:rPr>
          <w:color w:val="0000AA"/>
        </w:rPr>
        <w:t>if</w:t>
      </w:r>
      <w:r>
        <w:rPr>
          <w:color w:val="333333"/>
        </w:rPr>
        <w:t xml:space="preserve"> _vcodec </w:t>
      </w:r>
      <w:r>
        <w:rPr>
          <w:color w:val="0000AA"/>
        </w:rPr>
        <w:t>else</w:t>
      </w:r>
      <w:r>
        <w:rPr>
          <w:color w:val="333333"/>
        </w:rPr>
        <w:t xml:space="preserve"> </w:t>
      </w:r>
      <w:r>
        <w:rPr>
          <w:color w:val="AA5500"/>
        </w:rPr>
        <w:t>""</w:t>
      </w:r>
      <w:r>
        <w:rPr>
          <w:color w:val="333333"/>
        </w:rPr>
        <w:t>) + (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                                                     </w:t>
      </w:r>
      <w:r>
        <w:rPr>
          <w:color w:val="AA5500"/>
        </w:rPr>
        <w:t>"File Path: %s\n"</w:t>
      </w:r>
      <w:r>
        <w:rPr>
          <w:color w:val="333333"/>
        </w:rPr>
        <w:t xml:space="preserve"> % path)[:-</w:t>
      </w:r>
      <w:r>
        <w:rPr>
          <w:color w:val="009999"/>
        </w:rPr>
        <w:t>1</w:t>
      </w:r>
      <w:r>
        <w:rPr>
          <w:color w:val="333333"/>
        </w:rPr>
        <w:t>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identifyFileType</w:t>
      </w:r>
      <w:r>
        <w:rPr>
          <w:color w:val="333333"/>
        </w:rPr>
        <w:t>(path):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Attempts to identify the file type of a given file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AAAAAA"/>
        </w:rPr>
        <w:t># Is it a media? If it is it will have a duration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media = vlc.media_new(path)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media.parse()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if</w:t>
      </w:r>
      <w:r>
        <w:rPr>
          <w:color w:val="333333"/>
        </w:rPr>
        <w:t xml:space="preserve"> media.get_duration() &gt; </w:t>
      </w:r>
      <w:r>
        <w:rPr>
          <w:color w:val="009999"/>
        </w:rPr>
        <w:t>0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AA5500"/>
        </w:rPr>
        <w:t>"media"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i/>
          <w:iCs/>
          <w:color w:val="AAAAAA"/>
        </w:rPr>
        <w:t># Check against regex patterns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matchPatterns = {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'powerpoint'</w:t>
      </w:r>
      <w:r>
        <w:rPr>
          <w:color w:val="333333"/>
        </w:rPr>
        <w:t xml:space="preserve">: </w:t>
      </w:r>
      <w:r>
        <w:rPr>
          <w:color w:val="AA5500"/>
        </w:rPr>
        <w:t>'^pp[ts]x?$'</w:t>
      </w:r>
      <w:r>
        <w:rPr>
          <w:color w:val="333333"/>
        </w:rPr>
        <w:t>,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extension = os.path.splitext(path)[</w:t>
      </w:r>
      <w:r>
        <w:rPr>
          <w:color w:val="009999"/>
        </w:rPr>
        <w:t>1</w:t>
      </w:r>
      <w:r>
        <w:rPr>
          <w:color w:val="333333"/>
        </w:rPr>
        <w:t>][</w:t>
      </w:r>
      <w:r>
        <w:rPr>
          <w:color w:val="009999"/>
        </w:rPr>
        <w:t>1</w:t>
      </w:r>
      <w:r>
        <w:rPr>
          <w:color w:val="333333"/>
        </w:rPr>
        <w:t>:]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for</w:t>
      </w:r>
      <w:r>
        <w:rPr>
          <w:color w:val="333333"/>
        </w:rPr>
        <w:t xml:space="preserve"> </w:t>
      </w:r>
      <w:r>
        <w:rPr>
          <w:color w:val="00AAAA"/>
        </w:rPr>
        <w:t>type</w:t>
      </w:r>
      <w:r>
        <w:rPr>
          <w:color w:val="333333"/>
        </w:rPr>
        <w:t xml:space="preserve"> </w:t>
      </w:r>
      <w:r>
        <w:rPr>
          <w:color w:val="0000AA"/>
        </w:rPr>
        <w:t>in</w:t>
      </w:r>
      <w:r>
        <w:rPr>
          <w:color w:val="333333"/>
        </w:rPr>
        <w:t xml:space="preserve"> matchPatterns: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re.match(matchPatterns[</w:t>
      </w:r>
      <w:r>
        <w:rPr>
          <w:color w:val="00AAAA"/>
        </w:rPr>
        <w:t>type</w:t>
      </w:r>
      <w:r>
        <w:rPr>
          <w:color w:val="333333"/>
        </w:rPr>
        <w:t>], extension):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AAAA"/>
        </w:rPr>
        <w:t>type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AA5500"/>
        </w:rPr>
        <w:t>"unknown"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AAAAAA"/>
        </w:rPr>
        <w:t># Imports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DEBUG = </w:t>
      </w:r>
      <w:r>
        <w:rPr>
          <w:color w:val="00AAAA"/>
        </w:rPr>
        <w:t>True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from</w:t>
      </w:r>
      <w:r>
        <w:rPr>
          <w:color w:val="333333"/>
        </w:rPr>
        <w:t xml:space="preserve"> </w:t>
      </w:r>
      <w:r>
        <w:rPr>
          <w:color w:val="00AAAA"/>
          <w:u w:val="single"/>
        </w:rPr>
        <w:t>datetime</w:t>
      </w:r>
      <w:r>
        <w:rPr>
          <w:color w:val="333333"/>
        </w:rPr>
        <w:t xml:space="preserve"> </w:t>
      </w:r>
      <w:r>
        <w:rPr>
          <w:color w:val="0000AA"/>
        </w:rPr>
        <w:t>import</w:t>
      </w:r>
      <w:r>
        <w:rPr>
          <w:color w:val="333333"/>
        </w:rPr>
        <w:t xml:space="preserve"> datetime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import</w:t>
      </w:r>
      <w:r>
        <w:rPr>
          <w:color w:val="333333"/>
        </w:rPr>
        <w:t xml:space="preserve"> </w:t>
      </w:r>
      <w:r>
        <w:rPr>
          <w:color w:val="00AAAA"/>
          <w:u w:val="single"/>
        </w:rPr>
        <w:t>sys</w:t>
      </w:r>
      <w:r>
        <w:rPr>
          <w:color w:val="333333"/>
        </w:rPr>
        <w:t xml:space="preserve">, </w:t>
      </w:r>
      <w:r>
        <w:rPr>
          <w:color w:val="00AAAA"/>
          <w:u w:val="single"/>
        </w:rPr>
        <w:t>os</w:t>
      </w:r>
      <w:r>
        <w:rPr>
          <w:color w:val="333333"/>
        </w:rPr>
        <w:t xml:space="preserve">, </w:t>
      </w:r>
      <w:r>
        <w:rPr>
          <w:color w:val="00AAAA"/>
          <w:u w:val="single"/>
        </w:rPr>
        <w:t>re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>sys.path.insert(</w:t>
      </w:r>
      <w:r>
        <w:rPr>
          <w:color w:val="009999"/>
        </w:rPr>
        <w:t>0</w:t>
      </w:r>
      <w:r>
        <w:rPr>
          <w:color w:val="333333"/>
        </w:rPr>
        <w:t>, os.path.dirname(os.path.abspath(__file__)))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import</w:t>
      </w:r>
      <w:r>
        <w:rPr>
          <w:color w:val="333333"/>
        </w:rPr>
        <w:t xml:space="preserve"> </w:t>
      </w:r>
      <w:r>
        <w:rPr>
          <w:color w:val="00AAAA"/>
          <w:u w:val="single"/>
        </w:rPr>
        <w:t>vlc</w:t>
      </w:r>
      <w:r>
        <w:rPr>
          <w:color w:val="333333"/>
        </w:rPr>
        <w:t xml:space="preserve"> </w:t>
      </w:r>
      <w:r>
        <w:rPr>
          <w:color w:val="0000AA"/>
        </w:rPr>
        <w:t>as</w:t>
      </w:r>
      <w:r>
        <w:rPr>
          <w:color w:val="333333"/>
        </w:rPr>
        <w:t xml:space="preserve"> </w:t>
      </w:r>
      <w:r>
        <w:rPr>
          <w:color w:val="00AAAA"/>
          <w:u w:val="single"/>
        </w:rPr>
        <w:t>Vlc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try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vlc = Vlc.Instance()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except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parseMedia = </w:t>
      </w:r>
      <w:r>
        <w:rPr>
          <w:color w:val="0000AA"/>
        </w:rPr>
        <w:t>lambda</w:t>
      </w:r>
      <w:r>
        <w:rPr>
          <w:color w:val="333333"/>
        </w:rPr>
        <w:t xml:space="preserve"> _: </w:t>
      </w:r>
      <w:r>
        <w:rPr>
          <w:color w:val="AA5500"/>
        </w:rPr>
        <w:t>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identifyFileType = </w:t>
      </w:r>
      <w:r>
        <w:rPr>
          <w:color w:val="0000AA"/>
        </w:rPr>
        <w:t>lambda</w:t>
      </w:r>
      <w:r>
        <w:rPr>
          <w:color w:val="333333"/>
        </w:rPr>
        <w:t xml:space="preserve"> _: </w:t>
      </w:r>
      <w:r>
        <w:rPr>
          <w:color w:val="AA5500"/>
        </w:rPr>
        <w:t>"unknown"</w:t>
      </w:r>
    </w:p>
    <w:p w:rsidR="00C07127" w:rsidRDefault="00C07127" w:rsidP="00C07127">
      <w:r>
        <w:br w:type="page"/>
      </w:r>
    </w:p>
    <w:p w:rsidR="00C07127" w:rsidRDefault="00C07127" w:rsidP="00C07127">
      <w:r>
        <w:lastRenderedPageBreak/>
        <w:br w:type="page"/>
      </w:r>
    </w:p>
    <w:p w:rsidR="00C07127" w:rsidRDefault="00C07127" w:rsidP="00C07127">
      <w:pPr>
        <w:tabs>
          <w:tab w:val="center" w:pos="5233"/>
        </w:tabs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lastRenderedPageBreak/>
        <w:t xml:space="preserve"># File: </w:t>
      </w:r>
      <w:r w:rsidRPr="00F85F7E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oncue/</w:t>
      </w:r>
      <w:r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forms</w:t>
      </w:r>
      <w:r w:rsidRPr="00F85F7E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/</w:t>
      </w:r>
      <w:r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colorPicker</w:t>
      </w:r>
      <w:r w:rsidRPr="00F85F7E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.py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from</w:t>
      </w:r>
      <w:r>
        <w:rPr>
          <w:color w:val="333333"/>
        </w:rPr>
        <w:t xml:space="preserve"> </w:t>
      </w:r>
      <w:r>
        <w:rPr>
          <w:color w:val="00AAAA"/>
          <w:u w:val="single"/>
        </w:rPr>
        <w:t>PyQt5</w:t>
      </w:r>
      <w:r>
        <w:rPr>
          <w:color w:val="333333"/>
        </w:rPr>
        <w:t xml:space="preserve"> </w:t>
      </w:r>
      <w:r>
        <w:rPr>
          <w:color w:val="0000AA"/>
        </w:rPr>
        <w:t>import</w:t>
      </w:r>
      <w:r>
        <w:rPr>
          <w:color w:val="333333"/>
        </w:rPr>
        <w:t xml:space="preserve"> QtCore, QtWidgets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class</w:t>
      </w:r>
      <w:r>
        <w:rPr>
          <w:color w:val="333333"/>
        </w:rPr>
        <w:t xml:space="preserve"> </w:t>
      </w:r>
      <w:r>
        <w:rPr>
          <w:color w:val="00AA00"/>
          <w:u w:val="single"/>
        </w:rPr>
        <w:t>customQColorDialog</w:t>
      </w:r>
      <w:r>
        <w:rPr>
          <w:color w:val="333333"/>
        </w:rPr>
        <w:t>(QtWidgets.QColorDialog):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Color picker override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__init__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QtWidgets.QColorDialog.__init__(</w:t>
      </w:r>
      <w:r>
        <w:rPr>
          <w:color w:val="00AAAA"/>
        </w:rPr>
        <w:t>self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.setOption(QtWidgets.QColorDialog.NoButtons)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.children()[</w:t>
      </w:r>
      <w:r>
        <w:rPr>
          <w:color w:val="009999"/>
        </w:rPr>
        <w:t>10</w:t>
      </w:r>
      <w:r>
        <w:rPr>
          <w:color w:val="333333"/>
        </w:rPr>
        <w:t>].children()[</w:t>
      </w:r>
      <w:r>
        <w:rPr>
          <w:color w:val="009999"/>
        </w:rPr>
        <w:t>16</w:t>
      </w:r>
      <w:r>
        <w:rPr>
          <w:color w:val="333333"/>
        </w:rPr>
        <w:t>].setText(</w:t>
      </w:r>
      <w:r>
        <w:rPr>
          <w:color w:val="AA5500"/>
        </w:rPr>
        <w:t>"&amp;Hex:"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[</w:t>
      </w:r>
      <w:r>
        <w:rPr>
          <w:color w:val="00AAAA"/>
        </w:rPr>
        <w:t>self</w:t>
      </w:r>
      <w:r>
        <w:rPr>
          <w:color w:val="333333"/>
        </w:rPr>
        <w:t>.children()[</w:t>
      </w:r>
      <w:r>
        <w:rPr>
          <w:color w:val="009999"/>
        </w:rPr>
        <w:t>1</w:t>
      </w:r>
      <w:r>
        <w:rPr>
          <w:color w:val="333333"/>
        </w:rPr>
        <w:t>].setParent(</w:t>
      </w:r>
      <w:r>
        <w:rPr>
          <w:color w:val="00AAAA"/>
        </w:rPr>
        <w:t>None</w:t>
      </w:r>
      <w:r>
        <w:rPr>
          <w:color w:val="333333"/>
        </w:rPr>
        <w:t xml:space="preserve">) </w:t>
      </w:r>
      <w:r>
        <w:rPr>
          <w:color w:val="0000AA"/>
        </w:rPr>
        <w:t>for</w:t>
      </w:r>
      <w:r>
        <w:rPr>
          <w:color w:val="333333"/>
        </w:rPr>
        <w:t xml:space="preserve"> elem </w:t>
      </w:r>
      <w:r>
        <w:rPr>
          <w:color w:val="0000AA"/>
        </w:rPr>
        <w:t>in</w:t>
      </w:r>
      <w:r>
        <w:rPr>
          <w:color w:val="333333"/>
        </w:rPr>
        <w:t xml:space="preserve"> </w:t>
      </w:r>
      <w:r>
        <w:rPr>
          <w:color w:val="00AAAA"/>
        </w:rPr>
        <w:t>range</w:t>
      </w:r>
      <w:r>
        <w:rPr>
          <w:color w:val="333333"/>
        </w:rPr>
        <w:t>(</w:t>
      </w:r>
      <w:r>
        <w:rPr>
          <w:color w:val="009999"/>
        </w:rPr>
        <w:t>7</w:t>
      </w:r>
      <w:r>
        <w:rPr>
          <w:color w:val="333333"/>
        </w:rPr>
        <w:t xml:space="preserve">)] </w:t>
      </w:r>
      <w:r>
        <w:rPr>
          <w:i/>
          <w:iCs/>
          <w:color w:val="AAAAAA"/>
        </w:rPr>
        <w:t># Remove elements 1-7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.updateColor()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AAAAAA"/>
        </w:rPr>
        <w:t># Elements 0, 8, 9, 10, 11 are important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updateColor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, colorHex=</w:t>
      </w:r>
      <w:r>
        <w:rPr>
          <w:color w:val="AA5500"/>
        </w:rPr>
        <w:t>"FFFFFF"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foc = </w:t>
      </w:r>
      <w:r>
        <w:rPr>
          <w:color w:val="00AAAA"/>
        </w:rPr>
        <w:t>self</w:t>
      </w:r>
      <w:r>
        <w:rPr>
          <w:color w:val="333333"/>
        </w:rPr>
        <w:t>.children()[</w:t>
      </w:r>
      <w:r>
        <w:rPr>
          <w:color w:val="009999"/>
        </w:rPr>
        <w:t>3</w:t>
      </w:r>
      <w:r>
        <w:rPr>
          <w:color w:val="333333"/>
        </w:rPr>
        <w:t>].children()[</w:t>
      </w:r>
      <w:r>
        <w:rPr>
          <w:color w:val="009999"/>
        </w:rPr>
        <w:t>17</w:t>
      </w:r>
      <w:r>
        <w:rPr>
          <w:color w:val="333333"/>
        </w:rPr>
        <w:t>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foc.clear()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foc.insert(</w:t>
      </w:r>
      <w:r>
        <w:rPr>
          <w:color w:val="AA5500"/>
        </w:rPr>
        <w:t>"#"</w:t>
      </w:r>
      <w:r>
        <w:rPr>
          <w:color w:val="333333"/>
        </w:rPr>
        <w:t xml:space="preserve"> + colorHex)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getColor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>.children()[</w:t>
      </w:r>
      <w:r>
        <w:rPr>
          <w:color w:val="009999"/>
        </w:rPr>
        <w:t>3</w:t>
      </w:r>
      <w:r>
        <w:rPr>
          <w:color w:val="333333"/>
        </w:rPr>
        <w:t>].children()[</w:t>
      </w:r>
      <w:r>
        <w:rPr>
          <w:color w:val="009999"/>
        </w:rPr>
        <w:t>17</w:t>
      </w:r>
      <w:r>
        <w:rPr>
          <w:color w:val="333333"/>
        </w:rPr>
        <w:t>].text()[</w:t>
      </w:r>
      <w:r>
        <w:rPr>
          <w:color w:val="009999"/>
        </w:rPr>
        <w:t>1</w:t>
      </w:r>
      <w:r>
        <w:rPr>
          <w:color w:val="333333"/>
        </w:rPr>
        <w:t>:]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class</w:t>
      </w:r>
      <w:r>
        <w:rPr>
          <w:color w:val="333333"/>
        </w:rPr>
        <w:t xml:space="preserve"> </w:t>
      </w:r>
      <w:r>
        <w:rPr>
          <w:color w:val="00AA00"/>
          <w:u w:val="single"/>
        </w:rPr>
        <w:t>colorPicker</w:t>
      </w:r>
      <w:r>
        <w:rPr>
          <w:color w:val="333333"/>
        </w:rPr>
        <w:t>(QtWidgets.QDialog):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__init__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, colorDict, theme=(</w:t>
      </w:r>
      <w:r>
        <w:rPr>
          <w:color w:val="AA5500"/>
        </w:rPr>
        <w:t>"d8d8d8"</w:t>
      </w:r>
      <w:r>
        <w:rPr>
          <w:color w:val="333333"/>
        </w:rPr>
        <w:t xml:space="preserve">, </w:t>
      </w:r>
      <w:r>
        <w:rPr>
          <w:color w:val="AA5500"/>
        </w:rPr>
        <w:t>"808080"</w:t>
      </w:r>
      <w:r>
        <w:rPr>
          <w:color w:val="333333"/>
        </w:rPr>
        <w:t xml:space="preserve">, </w:t>
      </w:r>
      <w:r>
        <w:rPr>
          <w:color w:val="AA5500"/>
        </w:rPr>
        <w:t>"bcbcbc"</w:t>
      </w:r>
      <w:r>
        <w:rPr>
          <w:color w:val="333333"/>
        </w:rPr>
        <w:t>)):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QtWidgets.QDialog.__init__(</w:t>
      </w:r>
      <w:r>
        <w:rPr>
          <w:color w:val="00AAAA"/>
        </w:rPr>
        <w:t>self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.colorDict = colorDict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.theme = theme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.colordialog = customQColorDialog()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.setupUi(</w:t>
      </w:r>
      <w:r>
        <w:rPr>
          <w:color w:val="00AAAA"/>
        </w:rPr>
        <w:t>self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.setWindowTitle(</w:t>
      </w:r>
      <w:r>
        <w:rPr>
          <w:color w:val="AA5500"/>
        </w:rPr>
        <w:t>"Colour Picker"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setupUi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, colorPicker):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Interface setup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class</w:t>
      </w:r>
      <w:r>
        <w:rPr>
          <w:color w:val="333333"/>
        </w:rPr>
        <w:t xml:space="preserve"> </w:t>
      </w:r>
      <w:r>
        <w:rPr>
          <w:color w:val="00AA00"/>
          <w:u w:val="single"/>
        </w:rPr>
        <w:t>entryButton</w:t>
      </w:r>
      <w:r>
        <w:rPr>
          <w:color w:val="333333"/>
        </w:rPr>
        <w:t>(QtWidgets.QPushButton):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__init__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, text, parent):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        Create category button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.parent = parent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.identifier = text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QtWidgets.QPushButton.__init__(</w:t>
      </w:r>
      <w:r>
        <w:rPr>
          <w:color w:val="00AAAA"/>
        </w:rPr>
        <w:t>self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.setSizePolicy(QtWidgets.QSizePolicy(QtWidgets.QSizePolicy.Minimum, QtWidgets.QSizePolicy.Minimum))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.setCheckable(</w:t>
      </w:r>
      <w:r>
        <w:rPr>
          <w:color w:val="00AAAA"/>
        </w:rPr>
        <w:t>True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.setAutoExclusive(</w:t>
      </w:r>
      <w:r>
        <w:rPr>
          <w:color w:val="00AAAA"/>
        </w:rPr>
        <w:t>True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.setText(text)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 xml:space="preserve">.hexValue = </w:t>
      </w:r>
      <w:r>
        <w:rPr>
          <w:color w:val="00AAAA"/>
        </w:rPr>
        <w:t>self</w:t>
      </w:r>
      <w:r>
        <w:rPr>
          <w:color w:val="333333"/>
        </w:rPr>
        <w:t>.parent.colorDict[text]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.toggled.connect(</w:t>
      </w:r>
      <w:r>
        <w:rPr>
          <w:color w:val="00AAAA"/>
        </w:rPr>
        <w:t>self</w:t>
      </w:r>
      <w:r>
        <w:rPr>
          <w:color w:val="333333"/>
        </w:rPr>
        <w:t>.handleChange)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handleChange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, state):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if</w:t>
      </w:r>
      <w:r>
        <w:rPr>
          <w:color w:val="333333"/>
        </w:rPr>
        <w:t xml:space="preserve"> state: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color w:val="00AAAA"/>
        </w:rPr>
        <w:t>self</w:t>
      </w:r>
      <w:r>
        <w:rPr>
          <w:color w:val="333333"/>
        </w:rPr>
        <w:t xml:space="preserve">.parent.activeButton = </w:t>
      </w:r>
      <w:r>
        <w:rPr>
          <w:color w:val="00AAAA"/>
        </w:rPr>
        <w:t>self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AAAA"/>
        </w:rPr>
        <w:t>self</w:t>
      </w:r>
      <w:r>
        <w:rPr>
          <w:color w:val="333333"/>
        </w:rPr>
        <w:t>.parent.colordialog.updateColor(</w:t>
      </w:r>
      <w:r>
        <w:rPr>
          <w:color w:val="00AAAA"/>
        </w:rPr>
        <w:t>self</w:t>
      </w:r>
      <w:r>
        <w:rPr>
          <w:color w:val="333333"/>
        </w:rPr>
        <w:t>.parent.colorDict[</w:t>
      </w:r>
      <w:r>
        <w:rPr>
          <w:color w:val="00AAAA"/>
        </w:rPr>
        <w:t>self</w:t>
      </w:r>
      <w:r>
        <w:rPr>
          <w:color w:val="333333"/>
        </w:rPr>
        <w:t>.identifier])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else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</w:t>
      </w:r>
      <w:r>
        <w:rPr>
          <w:color w:val="00AAAA"/>
        </w:rPr>
        <w:t>self</w:t>
      </w:r>
      <w:r>
        <w:rPr>
          <w:color w:val="333333"/>
        </w:rPr>
        <w:t>.parent.colorDict[</w:t>
      </w:r>
      <w:r>
        <w:rPr>
          <w:color w:val="00AAAA"/>
        </w:rPr>
        <w:t>self</w:t>
      </w:r>
      <w:r>
        <w:rPr>
          <w:color w:val="333333"/>
        </w:rPr>
        <w:t xml:space="preserve">.identifier] = </w:t>
      </w:r>
      <w:r>
        <w:rPr>
          <w:color w:val="00AAAA"/>
        </w:rPr>
        <w:t>self</w:t>
      </w:r>
      <w:r>
        <w:rPr>
          <w:color w:val="333333"/>
        </w:rPr>
        <w:t>.parent.colordialog.getColor()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.setWindowModality(QtCore.Qt.ApplicationModal)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.setWindowFlags(QtCore.Qt.FramelessWindowHint)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.setObjectName(</w:t>
      </w:r>
      <w:r>
        <w:rPr>
          <w:color w:val="AA5500"/>
        </w:rPr>
        <w:t>"colorPicker"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.resize(</w:t>
      </w:r>
      <w:r>
        <w:rPr>
          <w:color w:val="009999"/>
        </w:rPr>
        <w:t>900</w:t>
      </w:r>
      <w:r>
        <w:rPr>
          <w:color w:val="333333"/>
        </w:rPr>
        <w:t xml:space="preserve">, </w:t>
      </w:r>
      <w:r>
        <w:rPr>
          <w:color w:val="009999"/>
        </w:rPr>
        <w:t>480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.setMinimumSize(</w:t>
      </w:r>
      <w:r>
        <w:rPr>
          <w:color w:val="00AAAA"/>
        </w:rPr>
        <w:t>self</w:t>
      </w:r>
      <w:r>
        <w:rPr>
          <w:color w:val="333333"/>
        </w:rPr>
        <w:t>.size())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.setMaximumSize(</w:t>
      </w:r>
      <w:r>
        <w:rPr>
          <w:color w:val="00AAAA"/>
        </w:rPr>
        <w:t>self</w:t>
      </w:r>
      <w:r>
        <w:rPr>
          <w:color w:val="333333"/>
        </w:rPr>
        <w:t>.size())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.setStyleSheet(</w:t>
      </w:r>
      <w:r>
        <w:rPr>
          <w:color w:val="AA5500"/>
        </w:rPr>
        <w:t>"QWidget {\n"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</w:t>
      </w:r>
      <w:r>
        <w:rPr>
          <w:color w:val="AA5500"/>
        </w:rPr>
        <w:t>"text-align: center;\n"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</w:t>
      </w:r>
      <w:r>
        <w:rPr>
          <w:color w:val="AA5500"/>
        </w:rPr>
        <w:t>"color: black;\n"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</w:t>
      </w:r>
      <w:r>
        <w:rPr>
          <w:color w:val="AA5500"/>
        </w:rPr>
        <w:t>"border: none;\n"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</w:t>
      </w:r>
      <w:r>
        <w:rPr>
          <w:color w:val="AA5500"/>
        </w:rPr>
        <w:t>"text-decoration: none;\n"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</w:t>
      </w:r>
      <w:r>
        <w:rPr>
          <w:color w:val="AA5500"/>
        </w:rPr>
        <w:t>"}"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.theming = QtWidgets.QFrame(</w:t>
      </w:r>
      <w:r>
        <w:rPr>
          <w:color w:val="00AAAA"/>
        </w:rPr>
        <w:t>self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.theming.setGeometry(QtCore.QRect(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900</w:t>
      </w:r>
      <w:r>
        <w:rPr>
          <w:color w:val="333333"/>
        </w:rPr>
        <w:t xml:space="preserve">, </w:t>
      </w:r>
      <w:r>
        <w:rPr>
          <w:color w:val="009999"/>
        </w:rPr>
        <w:t>480</w:t>
      </w:r>
      <w:r>
        <w:rPr>
          <w:color w:val="333333"/>
        </w:rPr>
        <w:t>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.theming.setStyleSheet(</w:t>
      </w:r>
      <w:r>
        <w:rPr>
          <w:color w:val="AA5500"/>
        </w:rPr>
        <w:t>"QPushButton {background-color: #%s; color: white;}"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</w:t>
      </w:r>
      <w:r>
        <w:rPr>
          <w:color w:val="AA5500"/>
        </w:rPr>
        <w:t>"QPushButton:hover {background-color: #%s;}"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</w:t>
      </w:r>
      <w:r>
        <w:rPr>
          <w:color w:val="AA5500"/>
        </w:rPr>
        <w:t>"QPushButton:checked {background-color: #%s}"</w:t>
      </w:r>
      <w:r>
        <w:rPr>
          <w:color w:val="333333"/>
        </w:rPr>
        <w:t xml:space="preserve"> % </w:t>
      </w:r>
      <w:r>
        <w:rPr>
          <w:color w:val="00AAAA"/>
        </w:rPr>
        <w:t>self</w:t>
      </w:r>
      <w:r>
        <w:rPr>
          <w:color w:val="333333"/>
        </w:rPr>
        <w:t>.theme)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.horizontalLayoutWidget = QtWidgets.QWidget(</w:t>
      </w:r>
      <w:r>
        <w:rPr>
          <w:color w:val="00AAAA"/>
        </w:rPr>
        <w:t>self</w:t>
      </w:r>
      <w:r>
        <w:rPr>
          <w:color w:val="333333"/>
        </w:rPr>
        <w:t>.theming)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.horizontalLayoutWidget.setGeometry(QtCore.QRect(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840</w:t>
      </w:r>
      <w:r>
        <w:rPr>
          <w:color w:val="333333"/>
        </w:rPr>
        <w:t xml:space="preserve">, </w:t>
      </w:r>
      <w:r>
        <w:rPr>
          <w:color w:val="009999"/>
        </w:rPr>
        <w:t>480</w:t>
      </w:r>
      <w:r>
        <w:rPr>
          <w:color w:val="333333"/>
        </w:rPr>
        <w:t>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.horizontalLayout = QtWidgets.QHBoxLayout(</w:t>
      </w:r>
      <w:r>
        <w:rPr>
          <w:color w:val="00AAAA"/>
        </w:rPr>
        <w:t>self</w:t>
      </w:r>
      <w:r>
        <w:rPr>
          <w:color w:val="333333"/>
        </w:rPr>
        <w:t>.horizontalLayoutWidget)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.horizontalLayout.setContentsMargins(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.horizontalLayout.setSpacing(</w:t>
      </w:r>
      <w:r>
        <w:rPr>
          <w:color w:val="009999"/>
        </w:rPr>
        <w:t>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AAAA"/>
        </w:rPr>
        <w:t>isinstance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 xml:space="preserve">.colorDict, </w:t>
      </w:r>
      <w:r>
        <w:rPr>
          <w:color w:val="00AAAA"/>
        </w:rPr>
        <w:t>str</w:t>
      </w:r>
      <w:r>
        <w:rPr>
          <w:color w:val="333333"/>
        </w:rPr>
        <w:t xml:space="preserve">) </w:t>
      </w:r>
      <w:r>
        <w:rPr>
          <w:color w:val="0000AA"/>
        </w:rPr>
        <w:t>and</w:t>
      </w:r>
      <w:r>
        <w:rPr>
          <w:color w:val="333333"/>
        </w:rPr>
        <w:t xml:space="preserve"> </w:t>
      </w:r>
      <w:r>
        <w:rPr>
          <w:color w:val="00AAAA"/>
        </w:rPr>
        <w:t>len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 xml:space="preserve">.colorDict) != </w:t>
      </w:r>
      <w:r>
        <w:rPr>
          <w:color w:val="009999"/>
        </w:rPr>
        <w:t>0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.verticalLayout = QtWidgets.QVBoxLayout()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[</w:t>
      </w:r>
      <w:r>
        <w:rPr>
          <w:color w:val="00AAAA"/>
        </w:rPr>
        <w:t>self</w:t>
      </w:r>
      <w:r>
        <w:rPr>
          <w:color w:val="333333"/>
        </w:rPr>
        <w:t xml:space="preserve">.verticalLayout.addWidget(entryButton(label, </w:t>
      </w:r>
      <w:r>
        <w:rPr>
          <w:color w:val="00AAAA"/>
        </w:rPr>
        <w:t>self</w:t>
      </w:r>
      <w:r>
        <w:rPr>
          <w:color w:val="333333"/>
        </w:rPr>
        <w:t xml:space="preserve">)) </w:t>
      </w:r>
      <w:r>
        <w:rPr>
          <w:color w:val="0000AA"/>
        </w:rPr>
        <w:t>for</w:t>
      </w:r>
      <w:r>
        <w:rPr>
          <w:color w:val="333333"/>
        </w:rPr>
        <w:t xml:space="preserve"> label </w:t>
      </w:r>
      <w:r>
        <w:rPr>
          <w:color w:val="0000AA"/>
        </w:rPr>
        <w:t>in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>.colorDict]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.verticalLayout.itemAt(</w:t>
      </w:r>
      <w:r>
        <w:rPr>
          <w:color w:val="009999"/>
        </w:rPr>
        <w:t>0</w:t>
      </w:r>
      <w:r>
        <w:rPr>
          <w:color w:val="333333"/>
        </w:rPr>
        <w:t>).widget().click()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.horizontalLayout.addLayout(</w:t>
      </w:r>
      <w:r>
        <w:rPr>
          <w:color w:val="00AAAA"/>
        </w:rPr>
        <w:t>self</w:t>
      </w:r>
      <w:r>
        <w:rPr>
          <w:color w:val="333333"/>
        </w:rPr>
        <w:t>.verticalLayout)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.horizontalLayout.setStretch(</w:t>
      </w:r>
      <w:r>
        <w:rPr>
          <w:color w:val="009999"/>
        </w:rPr>
        <w:t>1</w:t>
      </w:r>
      <w:r>
        <w:rPr>
          <w:color w:val="333333"/>
        </w:rPr>
        <w:t xml:space="preserve">, </w:t>
      </w:r>
      <w:r>
        <w:rPr>
          <w:color w:val="009999"/>
        </w:rPr>
        <w:t>1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else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.colordialog.updateColor(</w:t>
      </w:r>
      <w:r>
        <w:rPr>
          <w:color w:val="00AAAA"/>
        </w:rPr>
        <w:t>self</w:t>
      </w:r>
      <w:r>
        <w:rPr>
          <w:color w:val="333333"/>
        </w:rPr>
        <w:t>.colorDict)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.horizontalLayout.addWidget(</w:t>
      </w:r>
      <w:r>
        <w:rPr>
          <w:color w:val="00AAAA"/>
        </w:rPr>
        <w:t>self</w:t>
      </w:r>
      <w:r>
        <w:rPr>
          <w:color w:val="333333"/>
        </w:rPr>
        <w:t>.colordialog)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.response = QtWidgets.QDialogButtonBox(</w:t>
      </w:r>
      <w:r>
        <w:rPr>
          <w:color w:val="00AAAA"/>
        </w:rPr>
        <w:t>self</w:t>
      </w:r>
      <w:r>
        <w:rPr>
          <w:color w:val="333333"/>
        </w:rPr>
        <w:t>.theming)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.response.setGeometry(QtCore.QRect(</w:t>
      </w:r>
      <w:r>
        <w:rPr>
          <w:color w:val="009999"/>
        </w:rPr>
        <w:t>755</w:t>
      </w:r>
      <w:r>
        <w:rPr>
          <w:color w:val="333333"/>
        </w:rPr>
        <w:t xml:space="preserve">, </w:t>
      </w:r>
      <w:r>
        <w:rPr>
          <w:color w:val="009999"/>
        </w:rPr>
        <w:t>455</w:t>
      </w:r>
      <w:r>
        <w:rPr>
          <w:color w:val="333333"/>
        </w:rPr>
        <w:t xml:space="preserve">, </w:t>
      </w:r>
      <w:r>
        <w:rPr>
          <w:color w:val="009999"/>
        </w:rPr>
        <w:t>81</w:t>
      </w:r>
      <w:r>
        <w:rPr>
          <w:color w:val="333333"/>
        </w:rPr>
        <w:t xml:space="preserve">, </w:t>
      </w:r>
      <w:r>
        <w:rPr>
          <w:color w:val="009999"/>
        </w:rPr>
        <w:t>20</w:t>
      </w:r>
      <w:r>
        <w:rPr>
          <w:color w:val="333333"/>
        </w:rPr>
        <w:t>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.response.setOrientation(QtCore.Qt.Horizontal)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.response.setStandardButtons(QtWidgets.QDialogButtonBox.Cancel | QtWidgets.QDialogButtonBox.Ok)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.response.accepted.connect(</w:t>
      </w:r>
      <w:r>
        <w:rPr>
          <w:color w:val="00AAAA"/>
        </w:rPr>
        <w:t>self</w:t>
      </w:r>
      <w:r>
        <w:rPr>
          <w:color w:val="333333"/>
        </w:rPr>
        <w:t>.OK)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.response.rejected.connect(</w:t>
      </w:r>
      <w:r>
        <w:rPr>
          <w:color w:val="00AAAA"/>
        </w:rPr>
        <w:t>self</w:t>
      </w:r>
      <w:r>
        <w:rPr>
          <w:color w:val="333333"/>
        </w:rPr>
        <w:t>.reject)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QtCore.QMetaObject.connectSlotsByName(</w:t>
      </w:r>
      <w:r>
        <w:rPr>
          <w:color w:val="00AAAA"/>
        </w:rPr>
        <w:t>self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OK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isinstance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 xml:space="preserve">.colorDict, </w:t>
      </w:r>
      <w:r>
        <w:rPr>
          <w:color w:val="00AAAA"/>
        </w:rPr>
        <w:t>str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 xml:space="preserve">.colorDict = </w:t>
      </w:r>
      <w:r>
        <w:rPr>
          <w:color w:val="00AAAA"/>
        </w:rPr>
        <w:t>self</w:t>
      </w:r>
      <w:r>
        <w:rPr>
          <w:color w:val="333333"/>
        </w:rPr>
        <w:t>.colordialog.getColor()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else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.activeButton.handleChange(</w:t>
      </w:r>
      <w:r>
        <w:rPr>
          <w:color w:val="00AAAA"/>
        </w:rPr>
        <w:t>False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.accept()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exec_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.colorDict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super</w:t>
      </w:r>
      <w:r>
        <w:rPr>
          <w:color w:val="333333"/>
        </w:rPr>
        <w:t xml:space="preserve">().exec_() </w:t>
      </w:r>
      <w:r>
        <w:rPr>
          <w:color w:val="0000AA"/>
        </w:rPr>
        <w:t>else</w:t>
      </w:r>
      <w:r>
        <w:rPr>
          <w:color w:val="333333"/>
        </w:rPr>
        <w:t xml:space="preserve"> </w:t>
      </w:r>
      <w:r>
        <w:rPr>
          <w:color w:val="00AAAA"/>
        </w:rPr>
        <w:t>False</w:t>
      </w:r>
    </w:p>
    <w:p w:rsidR="00C07127" w:rsidRDefault="00C07127" w:rsidP="00C07127">
      <w:r>
        <w:lastRenderedPageBreak/>
        <w:br w:type="page"/>
      </w:r>
    </w:p>
    <w:p w:rsidR="00C07127" w:rsidRDefault="00C07127" w:rsidP="00C07127">
      <w:pPr>
        <w:tabs>
          <w:tab w:val="center" w:pos="5233"/>
        </w:tabs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lastRenderedPageBreak/>
        <w:t xml:space="preserve"># File: </w:t>
      </w:r>
      <w:r w:rsidRPr="00F85F7E"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oncue/</w:t>
      </w:r>
      <w:r>
        <w:rPr>
          <w:rFonts w:ascii="Courier New" w:eastAsia="Times New Roman" w:hAnsi="Courier New" w:cs="Courier New"/>
          <w:color w:val="AA5500"/>
          <w:sz w:val="20"/>
          <w:szCs w:val="20"/>
          <w:lang w:eastAsia="en-AU"/>
        </w:rPr>
        <w:t>displays/displayOutput.py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i/>
          <w:iCs/>
          <w:color w:val="AAAAAA"/>
        </w:rPr>
        <w:t># Imports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import</w:t>
      </w:r>
      <w:r>
        <w:rPr>
          <w:color w:val="333333"/>
        </w:rPr>
        <w:t xml:space="preserve"> </w:t>
      </w:r>
      <w:r>
        <w:rPr>
          <w:color w:val="00AAAA"/>
          <w:u w:val="single"/>
        </w:rPr>
        <w:t>winreg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import</w:t>
      </w:r>
      <w:r>
        <w:rPr>
          <w:color w:val="333333"/>
        </w:rPr>
        <w:t xml:space="preserve"> </w:t>
      </w:r>
      <w:r>
        <w:rPr>
          <w:color w:val="00AAAA"/>
          <w:u w:val="single"/>
        </w:rPr>
        <w:t>win32com.client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from</w:t>
      </w:r>
      <w:r>
        <w:rPr>
          <w:color w:val="333333"/>
        </w:rPr>
        <w:t xml:space="preserve"> </w:t>
      </w:r>
      <w:r>
        <w:rPr>
          <w:color w:val="00AAAA"/>
          <w:u w:val="single"/>
        </w:rPr>
        <w:t>PyQt5</w:t>
      </w:r>
      <w:r>
        <w:rPr>
          <w:color w:val="333333"/>
        </w:rPr>
        <w:t xml:space="preserve"> </w:t>
      </w:r>
      <w:r>
        <w:rPr>
          <w:color w:val="0000AA"/>
        </w:rPr>
        <w:t>import</w:t>
      </w:r>
      <w:r>
        <w:rPr>
          <w:color w:val="333333"/>
        </w:rPr>
        <w:t xml:space="preserve"> QtCore, QtWidgets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0000AA"/>
        </w:rPr>
        <w:t>class</w:t>
      </w:r>
      <w:r>
        <w:rPr>
          <w:color w:val="333333"/>
        </w:rPr>
        <w:t xml:space="preserve"> </w:t>
      </w:r>
      <w:r>
        <w:rPr>
          <w:color w:val="00AA00"/>
          <w:u w:val="single"/>
        </w:rPr>
        <w:t>displayOutput</w:t>
      </w:r>
      <w:r>
        <w:rPr>
          <w:color w:val="333333"/>
        </w:rPr>
        <w:t>(QtWidgets.QWidget):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Output display class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__init__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 xml:space="preserve">, components: </w:t>
      </w:r>
      <w:r>
        <w:rPr>
          <w:color w:val="00AAAA"/>
        </w:rPr>
        <w:t>dict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AAAAAA"/>
        </w:rPr>
        <w:t># Initialise class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.dprint = components[</w:t>
      </w:r>
      <w:r>
        <w:rPr>
          <w:color w:val="AA5500"/>
        </w:rPr>
        <w:t>"dprint"</w:t>
      </w:r>
      <w:r>
        <w:rPr>
          <w:color w:val="333333"/>
        </w:rPr>
        <w:t>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.states = components[</w:t>
      </w:r>
      <w:r>
        <w:rPr>
          <w:color w:val="AA5500"/>
        </w:rPr>
        <w:t>"states"</w:t>
      </w:r>
      <w:r>
        <w:rPr>
          <w:color w:val="333333"/>
        </w:rPr>
        <w:t>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.app = components[</w:t>
      </w:r>
      <w:r>
        <w:rPr>
          <w:color w:val="AA5500"/>
        </w:rPr>
        <w:t>"app"</w:t>
      </w:r>
      <w:r>
        <w:rPr>
          <w:color w:val="333333"/>
        </w:rPr>
        <w:t>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.pptregistry = components[</w:t>
      </w:r>
      <w:r>
        <w:rPr>
          <w:color w:val="AA5500"/>
        </w:rPr>
        <w:t>"pptregistry"</w:t>
      </w:r>
      <w:r>
        <w:rPr>
          <w:color w:val="333333"/>
        </w:rPr>
        <w:t>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.confine = components[</w:t>
      </w:r>
      <w:r>
        <w:rPr>
          <w:color w:val="AA5500"/>
        </w:rPr>
        <w:t>"confine"</w:t>
      </w:r>
      <w:r>
        <w:rPr>
          <w:color w:val="333333"/>
        </w:rPr>
        <w:t>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.Vlc = components[</w:t>
      </w:r>
      <w:r>
        <w:rPr>
          <w:color w:val="AA5500"/>
        </w:rPr>
        <w:t>"Vlc"</w:t>
      </w:r>
      <w:r>
        <w:rPr>
          <w:color w:val="333333"/>
        </w:rPr>
        <w:t>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.vlc = </w:t>
      </w:r>
      <w:r>
        <w:rPr>
          <w:color w:val="00AAAA"/>
        </w:rPr>
        <w:t>self</w:t>
      </w:r>
      <w:r>
        <w:rPr>
          <w:color w:val="333333"/>
        </w:rPr>
        <w:t>.Vlc.Instance()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.dprint(</w:t>
      </w:r>
      <w:r>
        <w:rPr>
          <w:color w:val="AA5500"/>
        </w:rPr>
        <w:t>"Starting output display"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super</w:t>
      </w:r>
      <w:r>
        <w:rPr>
          <w:color w:val="333333"/>
        </w:rPr>
        <w:t xml:space="preserve">(displayOutput, </w:t>
      </w:r>
      <w:r>
        <w:rPr>
          <w:color w:val="00AAAA"/>
        </w:rPr>
        <w:t>self</w:t>
      </w:r>
      <w:r>
        <w:rPr>
          <w:color w:val="333333"/>
        </w:rPr>
        <w:t>).__init__(</w:t>
      </w:r>
      <w:r>
        <w:rPr>
          <w:color w:val="00AAAA"/>
        </w:rPr>
        <w:t>None</w:t>
      </w:r>
      <w:r>
        <w:rPr>
          <w:color w:val="333333"/>
        </w:rPr>
        <w:t>, QtCore.Qt.WindowStaysOnTopHint | QtCore.Qt.Tool)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gridLayout = QtWidgets.QGridLayout(</w:t>
      </w:r>
      <w:r>
        <w:rPr>
          <w:color w:val="00AAAA"/>
        </w:rPr>
        <w:t>self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gridLayout.setContentsMargins(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gridLayout.setSpacing(</w:t>
      </w:r>
      <w:r>
        <w:rPr>
          <w:color w:val="009999"/>
        </w:rPr>
        <w:t>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.foreground = QtWidgets.QWidget(</w:t>
      </w:r>
      <w:r>
        <w:rPr>
          <w:color w:val="00AAAA"/>
        </w:rPr>
        <w:t>self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gridLayout.addWidget(</w:t>
      </w:r>
      <w:r>
        <w:rPr>
          <w:color w:val="00AAAA"/>
        </w:rPr>
        <w:t>self</w:t>
      </w:r>
      <w:r>
        <w:rPr>
          <w:color w:val="333333"/>
        </w:rPr>
        <w:t>.foreground)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.player = </w:t>
      </w:r>
      <w:r>
        <w:rPr>
          <w:color w:val="00AAAA"/>
        </w:rPr>
        <w:t>self</w:t>
      </w:r>
      <w:r>
        <w:rPr>
          <w:color w:val="333333"/>
        </w:rPr>
        <w:t>.vlc.media_player_new()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AAAAAA"/>
        </w:rPr>
        <w:t># Initialise variables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.VLCmedia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.type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.VLCpaused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.VLCpaused_c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.VLCmuted_c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.PPTapplication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.PPTpresentation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.screen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.overlay = QtWidgets.QWidget(</w:t>
      </w:r>
      <w:r>
        <w:rPr>
          <w:color w:val="00AAAA"/>
        </w:rPr>
        <w:t>None</w:t>
      </w:r>
      <w:r>
        <w:rPr>
          <w:color w:val="333333"/>
        </w:rPr>
        <w:t>, QtCore.Qt.WindowStaysOnTopHint)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.overlay.setWindowOpacity(</w:t>
      </w:r>
      <w:r>
        <w:rPr>
          <w:color w:val="009999"/>
        </w:rPr>
        <w:t>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.draw()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 Not using VLC's event manager, it seems very buggy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AAAAAA"/>
        </w:rPr>
        <w:t># eventmanager = self.player.event_manager()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AAAAAA"/>
        </w:rPr>
        <w:t># eventmanager.event_attach(Vlc.EventType.MediaPlayerPositionChanged, states["mediaSignals"]["update"])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AAAAAA"/>
        </w:rPr>
        <w:t># eventmanager.event_attach(Vlc.EventType.MediaPlayerPaused, states["mediaSignals"]["pause"])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AAAAAA"/>
        </w:rPr>
        <w:t># eventmanager.event_attach(Vlc.EventType.MediaPlayerPlaying, states["mediaSignals"]["play"])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i/>
          <w:iCs/>
          <w:color w:val="AAAAAA"/>
        </w:rPr>
        <w:t># eventmanager.event_attach(Vlc.EventType.MediaPlayerEndReached, states["mediaSignals"]["finish"])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draw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Create output window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len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.states[</w:t>
      </w:r>
      <w:r>
        <w:rPr>
          <w:color w:val="AA5500"/>
        </w:rPr>
        <w:t>"screens"</w:t>
      </w:r>
      <w:r>
        <w:rPr>
          <w:color w:val="333333"/>
        </w:rPr>
        <w:t xml:space="preserve">]) != </w:t>
      </w:r>
      <w:r>
        <w:rPr>
          <w:color w:val="009999"/>
        </w:rPr>
        <w:t>1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.hide()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.setStyleSheet(</w:t>
      </w:r>
      <w:r>
        <w:rPr>
          <w:color w:val="AA5500"/>
        </w:rPr>
        <w:t>"background: #"</w:t>
      </w:r>
      <w:r>
        <w:rPr>
          <w:color w:val="333333"/>
        </w:rPr>
        <w:t xml:space="preserve"> + </w:t>
      </w:r>
      <w:r>
        <w:rPr>
          <w:color w:val="00AAAA"/>
        </w:rPr>
        <w:t>self</w:t>
      </w:r>
      <w:r>
        <w:rPr>
          <w:color w:val="333333"/>
        </w:rPr>
        <w:t>.states[</w:t>
      </w:r>
      <w:r>
        <w:rPr>
          <w:color w:val="AA5500"/>
        </w:rPr>
        <w:t>"display"</w:t>
      </w:r>
      <w:r>
        <w:rPr>
          <w:color w:val="333333"/>
        </w:rPr>
        <w:t>][</w:t>
      </w:r>
      <w:r>
        <w:rPr>
          <w:color w:val="AA5500"/>
        </w:rPr>
        <w:t>"outputbackground"</w:t>
      </w:r>
      <w:r>
        <w:rPr>
          <w:color w:val="333333"/>
        </w:rPr>
        <w:t>])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 xml:space="preserve">.screen = </w:t>
      </w:r>
      <w:r>
        <w:rPr>
          <w:color w:val="00AAAA"/>
        </w:rPr>
        <w:t>self</w:t>
      </w:r>
      <w:r>
        <w:rPr>
          <w:color w:val="333333"/>
        </w:rPr>
        <w:t>.app.desktop().screenGeometry(</w:t>
      </w:r>
      <w:r>
        <w:rPr>
          <w:color w:val="00AAAA"/>
        </w:rPr>
        <w:t>self</w:t>
      </w:r>
      <w:r>
        <w:rPr>
          <w:color w:val="333333"/>
        </w:rPr>
        <w:t>.states[</w:t>
      </w:r>
      <w:r>
        <w:rPr>
          <w:color w:val="AA5500"/>
        </w:rPr>
        <w:t>"display"</w:t>
      </w:r>
      <w:r>
        <w:rPr>
          <w:color w:val="333333"/>
        </w:rPr>
        <w:t>][</w:t>
      </w:r>
      <w:r>
        <w:rPr>
          <w:color w:val="AA5500"/>
        </w:rPr>
        <w:t>"outputID"</w:t>
      </w:r>
      <w:r>
        <w:rPr>
          <w:color w:val="333333"/>
        </w:rPr>
        <w:t xml:space="preserve">] - </w:t>
      </w:r>
      <w:r>
        <w:rPr>
          <w:color w:val="009999"/>
        </w:rPr>
        <w:t>1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.setGeometry(</w:t>
      </w:r>
      <w:r>
        <w:rPr>
          <w:color w:val="00AAAA"/>
        </w:rPr>
        <w:t>self</w:t>
      </w:r>
      <w:r>
        <w:rPr>
          <w:color w:val="333333"/>
        </w:rPr>
        <w:t>.screen)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super</w:t>
      </w:r>
      <w:r>
        <w:rPr>
          <w:color w:val="333333"/>
        </w:rPr>
        <w:t xml:space="preserve">(displayOutput, </w:t>
      </w:r>
      <w:r>
        <w:rPr>
          <w:color w:val="00AAAA"/>
        </w:rPr>
        <w:t>self</w:t>
      </w:r>
      <w:r>
        <w:rPr>
          <w:color w:val="333333"/>
        </w:rPr>
        <w:t>).showFullScreen()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clear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, bypass=</w:t>
      </w:r>
      <w:r>
        <w:rPr>
          <w:color w:val="00AAAA"/>
        </w:rPr>
        <w:t>False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Clear output content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00AA"/>
        </w:rPr>
        <w:t>not</w:t>
      </w:r>
      <w:r>
        <w:rPr>
          <w:color w:val="333333"/>
        </w:rPr>
        <w:t xml:space="preserve"> bypass </w:t>
      </w:r>
      <w:r>
        <w:rPr>
          <w:color w:val="0000AA"/>
        </w:rPr>
        <w:t>and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.type == </w:t>
      </w:r>
      <w:r>
        <w:rPr>
          <w:color w:val="AA5500"/>
        </w:rPr>
        <w:t>"powerpoint"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.PPTpresentation.Close()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.overlay.hide()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.VLCstop()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.type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.VLCpaused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.VLCpaused_c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PPTclose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Closes the presentation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try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.PPTpresentation.Close()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except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pass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PPTslide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 xml:space="preserve">, slide: </w:t>
      </w:r>
      <w:r>
        <w:rPr>
          <w:color w:val="00AAAA"/>
        </w:rPr>
        <w:t>int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Change current slide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try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.PPTpresentation.SlideShowWindow.View.GotoSlide(slide)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except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pass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PPTnext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Go to next slide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try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.PPTpresentation.SlideShowWindow.View.Next()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except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pass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PPTprevious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Go to previous slides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try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.PPTpresentation.SlideShowWindow.View.Previous()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except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pass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class</w:t>
      </w:r>
      <w:r>
        <w:rPr>
          <w:color w:val="333333"/>
        </w:rPr>
        <w:t xml:space="preserve"> </w:t>
      </w:r>
      <w:r>
        <w:rPr>
          <w:color w:val="00AA00"/>
          <w:u w:val="single"/>
        </w:rPr>
        <w:t>PPTevents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Handle PowerPoint COM events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updateSlide = </w:t>
      </w:r>
      <w:r>
        <w:rPr>
          <w:color w:val="00AAAA"/>
        </w:rPr>
        <w:t>None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OnSlideShowNextSlide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, s):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 xml:space="preserve">.updateSlide(s.View.CurrentShowPosition - </w:t>
      </w:r>
      <w:r>
        <w:rPr>
          <w:color w:val="009999"/>
        </w:rPr>
        <w:t>1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load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, data):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Prepare the content for display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.type = data[</w:t>
      </w:r>
      <w:r>
        <w:rPr>
          <w:color w:val="AA5500"/>
        </w:rPr>
        <w:t>"type"</w:t>
      </w:r>
      <w:r>
        <w:rPr>
          <w:color w:val="333333"/>
        </w:rPr>
        <w:t>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.type == </w:t>
      </w:r>
      <w:r>
        <w:rPr>
          <w:color w:val="AA5500"/>
        </w:rPr>
        <w:t>"powerpoint"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.pptregistry: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AAAA"/>
        </w:rPr>
        <w:t>False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AAAAAA"/>
        </w:rPr>
        <w:t># https://mail.python.org/pipermail/python-win32/2012-July/012471.html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.PPTapplication = win32com.client.DispatchWithEvents(</w:t>
      </w:r>
      <w:r>
        <w:rPr>
          <w:color w:val="AA5500"/>
        </w:rPr>
        <w:t>"PowerPoint.Application"</w:t>
      </w:r>
      <w:r>
        <w:rPr>
          <w:color w:val="333333"/>
        </w:rPr>
        <w:t xml:space="preserve">, </w:t>
      </w:r>
      <w:r>
        <w:rPr>
          <w:color w:val="00AAAA"/>
        </w:rPr>
        <w:t>self</w:t>
      </w:r>
      <w:r>
        <w:rPr>
          <w:color w:val="333333"/>
        </w:rPr>
        <w:t>.PPTevents)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try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 xml:space="preserve">.PPTpresentation = </w:t>
      </w:r>
      <w:r>
        <w:rPr>
          <w:color w:val="00AAAA"/>
        </w:rPr>
        <w:t>self</w:t>
      </w:r>
      <w:r>
        <w:rPr>
          <w:color w:val="333333"/>
        </w:rPr>
        <w:t>.PPTapplication.Presentations.Open(data[</w:t>
      </w:r>
      <w:r>
        <w:rPr>
          <w:color w:val="AA5500"/>
        </w:rPr>
        <w:t>"path"</w:t>
      </w:r>
      <w:r>
        <w:rPr>
          <w:color w:val="333333"/>
        </w:rPr>
        <w:t>].replace(</w:t>
      </w:r>
      <w:r>
        <w:rPr>
          <w:color w:val="AA5500"/>
        </w:rPr>
        <w:t>"/"</w:t>
      </w:r>
      <w:r>
        <w:rPr>
          <w:color w:val="333333"/>
        </w:rPr>
        <w:t xml:space="preserve">, </w:t>
      </w:r>
      <w:r>
        <w:rPr>
          <w:color w:val="AA5500"/>
        </w:rPr>
        <w:t>"\\"</w:t>
      </w:r>
      <w:r>
        <w:rPr>
          <w:color w:val="333333"/>
        </w:rPr>
        <w:t>),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                              WithWindow=</w:t>
      </w:r>
      <w:r>
        <w:rPr>
          <w:color w:val="00AAAA"/>
        </w:rPr>
        <w:t>False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i/>
          <w:iCs/>
          <w:color w:val="AAAAAA"/>
        </w:rPr>
        <w:t># Change PowerPoint output monitor setting (Touch and revert)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reset = []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try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reset.append((winreg.QueryValueEx(</w:t>
      </w:r>
      <w:r>
        <w:rPr>
          <w:color w:val="00AAAA"/>
        </w:rPr>
        <w:t>self</w:t>
      </w:r>
      <w:r>
        <w:rPr>
          <w:color w:val="333333"/>
        </w:rPr>
        <w:t xml:space="preserve">.pptregistry, </w:t>
      </w:r>
      <w:r>
        <w:rPr>
          <w:color w:val="AA5500"/>
        </w:rPr>
        <w:t>"UseAutoMonSelection"</w:t>
      </w:r>
      <w:r>
        <w:rPr>
          <w:color w:val="333333"/>
        </w:rPr>
        <w:t>)[</w:t>
      </w:r>
      <w:r>
        <w:rPr>
          <w:color w:val="009999"/>
        </w:rPr>
        <w:t>0</w:t>
      </w:r>
      <w:r>
        <w:rPr>
          <w:color w:val="333333"/>
        </w:rPr>
        <w:t>],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</w:t>
      </w:r>
      <w:r>
        <w:rPr>
          <w:color w:val="0000AA"/>
        </w:rPr>
        <w:t>lambda</w:t>
      </w:r>
      <w:r>
        <w:rPr>
          <w:color w:val="333333"/>
        </w:rPr>
        <w:t xml:space="preserve"> value: winreg.SetValueEx(</w:t>
      </w:r>
      <w:r>
        <w:rPr>
          <w:color w:val="00AAAA"/>
        </w:rPr>
        <w:t>self</w:t>
      </w:r>
      <w:r>
        <w:rPr>
          <w:color w:val="333333"/>
        </w:rPr>
        <w:t xml:space="preserve">.pptregistry, </w:t>
      </w:r>
      <w:r>
        <w:rPr>
          <w:color w:val="AA5500"/>
        </w:rPr>
        <w:t>"UseAutoMonSelection"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>,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                  winreg.REG_DWORD,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                  value)))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except</w:t>
      </w:r>
      <w:r>
        <w:rPr>
          <w:color w:val="333333"/>
        </w:rPr>
        <w:t xml:space="preserve"> WindowsError: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reset.append((</w:t>
      </w:r>
      <w:r>
        <w:rPr>
          <w:color w:val="00AAAA"/>
        </w:rPr>
        <w:t>None</w:t>
      </w:r>
      <w:r>
        <w:rPr>
          <w:color w:val="333333"/>
        </w:rPr>
        <w:t xml:space="preserve">, </w:t>
      </w:r>
      <w:r>
        <w:rPr>
          <w:color w:val="0000AA"/>
        </w:rPr>
        <w:t>lambda</w:t>
      </w:r>
      <w:r>
        <w:rPr>
          <w:color w:val="333333"/>
        </w:rPr>
        <w:t xml:space="preserve"> _: winreg.DeleteValue(</w:t>
      </w:r>
      <w:r>
        <w:rPr>
          <w:color w:val="00AAAA"/>
        </w:rPr>
        <w:t>self</w:t>
      </w:r>
      <w:r>
        <w:rPr>
          <w:color w:val="333333"/>
        </w:rPr>
        <w:t xml:space="preserve">.pptregistry, </w:t>
      </w:r>
      <w:r>
        <w:rPr>
          <w:color w:val="AA5500"/>
        </w:rPr>
        <w:t>"UseAutoMonSelection"</w:t>
      </w:r>
      <w:r>
        <w:rPr>
          <w:color w:val="333333"/>
        </w:rPr>
        <w:t>)))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try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reset.append((winreg.QueryValueEx(</w:t>
      </w:r>
      <w:r>
        <w:rPr>
          <w:color w:val="00AAAA"/>
        </w:rPr>
        <w:t>self</w:t>
      </w:r>
      <w:r>
        <w:rPr>
          <w:color w:val="333333"/>
        </w:rPr>
        <w:t xml:space="preserve">.pptregistry, </w:t>
      </w:r>
      <w:r>
        <w:rPr>
          <w:color w:val="AA5500"/>
        </w:rPr>
        <w:t>"DisplayMonitor"</w:t>
      </w:r>
      <w:r>
        <w:rPr>
          <w:color w:val="333333"/>
        </w:rPr>
        <w:t>)[</w:t>
      </w:r>
      <w:r>
        <w:rPr>
          <w:color w:val="009999"/>
        </w:rPr>
        <w:t>0</w:t>
      </w:r>
      <w:r>
        <w:rPr>
          <w:color w:val="333333"/>
        </w:rPr>
        <w:t>],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</w:t>
      </w:r>
      <w:r>
        <w:rPr>
          <w:color w:val="0000AA"/>
        </w:rPr>
        <w:t>lambda</w:t>
      </w:r>
      <w:r>
        <w:rPr>
          <w:color w:val="333333"/>
        </w:rPr>
        <w:t xml:space="preserve"> value: winreg.SetValueEx(</w:t>
      </w:r>
      <w:r>
        <w:rPr>
          <w:color w:val="00AAAA"/>
        </w:rPr>
        <w:t>self</w:t>
      </w:r>
      <w:r>
        <w:rPr>
          <w:color w:val="333333"/>
        </w:rPr>
        <w:t xml:space="preserve">.pptregistry, </w:t>
      </w:r>
      <w:r>
        <w:rPr>
          <w:color w:val="AA5500"/>
        </w:rPr>
        <w:t>"DisplayMonitor"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>, winreg.REG_SZ,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                                              value)))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except</w:t>
      </w:r>
      <w:r>
        <w:rPr>
          <w:color w:val="333333"/>
        </w:rPr>
        <w:t xml:space="preserve"> WindowsError: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    reset.append((</w:t>
      </w:r>
      <w:r>
        <w:rPr>
          <w:color w:val="00AAAA"/>
        </w:rPr>
        <w:t>None</w:t>
      </w:r>
      <w:r>
        <w:rPr>
          <w:color w:val="333333"/>
        </w:rPr>
        <w:t xml:space="preserve">, </w:t>
      </w:r>
      <w:r>
        <w:rPr>
          <w:color w:val="0000AA"/>
        </w:rPr>
        <w:t>lambda</w:t>
      </w:r>
      <w:r>
        <w:rPr>
          <w:color w:val="333333"/>
        </w:rPr>
        <w:t xml:space="preserve"> _: winreg.DeleteValue(</w:t>
      </w:r>
      <w:r>
        <w:rPr>
          <w:color w:val="00AAAA"/>
        </w:rPr>
        <w:t>self</w:t>
      </w:r>
      <w:r>
        <w:rPr>
          <w:color w:val="333333"/>
        </w:rPr>
        <w:t xml:space="preserve">.pptregistry, </w:t>
      </w:r>
      <w:r>
        <w:rPr>
          <w:color w:val="AA5500"/>
        </w:rPr>
        <w:t>"DisplayMonitor"</w:t>
      </w:r>
      <w:r>
        <w:rPr>
          <w:color w:val="333333"/>
        </w:rPr>
        <w:t>)))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winreg.SetValueEx(</w:t>
      </w:r>
      <w:r>
        <w:rPr>
          <w:color w:val="00AAAA"/>
        </w:rPr>
        <w:t>self</w:t>
      </w:r>
      <w:r>
        <w:rPr>
          <w:color w:val="333333"/>
        </w:rPr>
        <w:t xml:space="preserve">.pptregistry, </w:t>
      </w:r>
      <w:r>
        <w:rPr>
          <w:color w:val="AA5500"/>
        </w:rPr>
        <w:t>"DisplayMonitor"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 xml:space="preserve">, winreg.REG_SZ,                 </w:t>
      </w:r>
      <w:r>
        <w:rPr>
          <w:color w:val="00AAAA"/>
        </w:rPr>
        <w:t>self</w:t>
      </w:r>
      <w:r>
        <w:rPr>
          <w:color w:val="333333"/>
        </w:rPr>
        <w:t>.states[</w:t>
      </w:r>
      <w:r>
        <w:rPr>
          <w:color w:val="AA5500"/>
        </w:rPr>
        <w:t>"screens"</w:t>
      </w:r>
      <w:r>
        <w:rPr>
          <w:color w:val="333333"/>
        </w:rPr>
        <w:t>][</w:t>
      </w:r>
      <w:r>
        <w:rPr>
          <w:color w:val="00AAAA"/>
        </w:rPr>
        <w:t>self</w:t>
      </w:r>
      <w:r>
        <w:rPr>
          <w:color w:val="333333"/>
        </w:rPr>
        <w:t>.states[</w:t>
      </w:r>
      <w:r>
        <w:rPr>
          <w:color w:val="AA5500"/>
        </w:rPr>
        <w:t>"display"</w:t>
      </w:r>
      <w:r>
        <w:rPr>
          <w:color w:val="333333"/>
        </w:rPr>
        <w:t>][</w:t>
      </w:r>
      <w:r>
        <w:rPr>
          <w:color w:val="AA5500"/>
        </w:rPr>
        <w:t>"outputID"</w:t>
      </w:r>
      <w:r>
        <w:rPr>
          <w:color w:val="333333"/>
        </w:rPr>
        <w:t>]][</w:t>
      </w:r>
      <w:r>
        <w:rPr>
          <w:color w:val="AA5500"/>
        </w:rPr>
        <w:t>"physical"</w:t>
      </w:r>
      <w:r>
        <w:rPr>
          <w:color w:val="333333"/>
        </w:rPr>
        <w:t>])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            winreg.SetValueEx(</w:t>
      </w:r>
      <w:r>
        <w:rPr>
          <w:color w:val="00AAAA"/>
        </w:rPr>
        <w:t>self</w:t>
      </w:r>
      <w:r>
        <w:rPr>
          <w:color w:val="333333"/>
        </w:rPr>
        <w:t xml:space="preserve">.pptregistry, </w:t>
      </w:r>
      <w:r>
        <w:rPr>
          <w:color w:val="AA5500"/>
        </w:rPr>
        <w:t>"UseAutoMonSelection"</w:t>
      </w:r>
      <w:r>
        <w:rPr>
          <w:color w:val="333333"/>
        </w:rPr>
        <w:t xml:space="preserve">, </w:t>
      </w:r>
      <w:r>
        <w:rPr>
          <w:color w:val="009999"/>
        </w:rPr>
        <w:t>0</w:t>
      </w:r>
      <w:r>
        <w:rPr>
          <w:color w:val="333333"/>
        </w:rPr>
        <w:t xml:space="preserve">, winreg.REG_DWORD, </w:t>
      </w:r>
      <w:r>
        <w:rPr>
          <w:color w:val="009999"/>
        </w:rPr>
        <w:t>0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 xml:space="preserve">.PPTpresentation.SlideShowSettings.ShowPresenterView = </w:t>
      </w:r>
      <w:r>
        <w:rPr>
          <w:color w:val="00AAAA"/>
        </w:rPr>
        <w:t>False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.PPTpresentation.SlideShowSettings.Run()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 xml:space="preserve">.PPTpresentation.SlideShowWindow.View.AcceleratorsEnabled = </w:t>
      </w:r>
      <w:r>
        <w:rPr>
          <w:color w:val="00AAAA"/>
        </w:rPr>
        <w:t>False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.overlay.setGeometry(</w:t>
      </w:r>
      <w:r>
        <w:rPr>
          <w:color w:val="00AAAA"/>
        </w:rPr>
        <w:t>self</w:t>
      </w:r>
      <w:r>
        <w:rPr>
          <w:color w:val="333333"/>
        </w:rPr>
        <w:t>.screen)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.overlay.showFullScreen()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[action(value) </w:t>
      </w:r>
      <w:r>
        <w:rPr>
          <w:color w:val="0000AA"/>
        </w:rPr>
        <w:t>for</w:t>
      </w:r>
      <w:r>
        <w:rPr>
          <w:color w:val="333333"/>
        </w:rPr>
        <w:t xml:space="preserve"> value, action </w:t>
      </w:r>
      <w:r>
        <w:rPr>
          <w:color w:val="0000AA"/>
        </w:rPr>
        <w:t>in</w:t>
      </w:r>
      <w:r>
        <w:rPr>
          <w:color w:val="333333"/>
        </w:rPr>
        <w:t xml:space="preserve"> reset]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except</w:t>
      </w:r>
      <w:r>
        <w:rPr>
          <w:color w:val="333333"/>
        </w:rPr>
        <w:t xml:space="preserve"> Exception </w:t>
      </w:r>
      <w:r>
        <w:rPr>
          <w:color w:val="0000AA"/>
        </w:rPr>
        <w:t>as</w:t>
      </w:r>
      <w:r>
        <w:rPr>
          <w:color w:val="333333"/>
        </w:rPr>
        <w:t xml:space="preserve"> e: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AA"/>
        </w:rPr>
        <w:t>print</w:t>
      </w:r>
      <w:r>
        <w:rPr>
          <w:color w:val="333333"/>
        </w:rPr>
        <w:t>(e)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else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i/>
          <w:iCs/>
          <w:color w:val="AAAAAA"/>
        </w:rPr>
        <w:t># Play with VLC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.player.set_hwnd(</w:t>
      </w:r>
      <w:r>
        <w:rPr>
          <w:color w:val="00AAAA"/>
        </w:rPr>
        <w:t>int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.foreground.winId()))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 xml:space="preserve">.VLCmedia = </w:t>
      </w:r>
      <w:r>
        <w:rPr>
          <w:color w:val="00AAAA"/>
        </w:rPr>
        <w:t>self</w:t>
      </w:r>
      <w:r>
        <w:rPr>
          <w:color w:val="333333"/>
        </w:rPr>
        <w:t>.vlc.media_new(data[</w:t>
      </w:r>
      <w:r>
        <w:rPr>
          <w:color w:val="AA5500"/>
        </w:rPr>
        <w:t>"path"</w:t>
      </w:r>
      <w:r>
        <w:rPr>
          <w:color w:val="333333"/>
        </w:rPr>
        <w:t>])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>.player.set_media(</w:t>
      </w:r>
      <w:r>
        <w:rPr>
          <w:color w:val="00AAAA"/>
        </w:rPr>
        <w:t>self</w:t>
      </w:r>
      <w:r>
        <w:rPr>
          <w:color w:val="333333"/>
        </w:rPr>
        <w:t>.VLCmedia)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VLCposition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Get media progress (percentage) 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return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>.player.get_position()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VLCpause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Pause the media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.type != </w:t>
      </w:r>
      <w:r>
        <w:rPr>
          <w:color w:val="AA5500"/>
        </w:rPr>
        <w:t>"media"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return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.player.set_pause(</w:t>
      </w:r>
      <w:r>
        <w:rPr>
          <w:color w:val="00AAAA"/>
        </w:rPr>
        <w:t>True</w:t>
      </w:r>
      <w:r>
        <w:rPr>
          <w:color w:val="333333"/>
        </w:rPr>
        <w:t>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.VLCpaused_c = </w:t>
      </w:r>
      <w:r>
        <w:rPr>
          <w:color w:val="00AAAA"/>
        </w:rPr>
        <w:t>True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VLCplay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Play/Resume the media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.type != </w:t>
      </w:r>
      <w:r>
        <w:rPr>
          <w:color w:val="AA5500"/>
        </w:rPr>
        <w:t>"media"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return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.player.play()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 xml:space="preserve">.VLCpaused_c = </w:t>
      </w:r>
      <w:r>
        <w:rPr>
          <w:color w:val="00AAAA"/>
        </w:rPr>
        <w:t>False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VLCstop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Stop the media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.type != </w:t>
      </w:r>
      <w:r>
        <w:rPr>
          <w:color w:val="AA5500"/>
        </w:rPr>
        <w:t>"media"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return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.player.stop()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VLCmute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, state):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Mute audio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.type != </w:t>
      </w:r>
      <w:r>
        <w:rPr>
          <w:color w:val="AA5500"/>
        </w:rPr>
        <w:t>"media"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return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.player.audio_set_mute(state)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.VLCmuted_c = state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contentShow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Shows content on the output window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.type == </w:t>
      </w:r>
      <w:r>
        <w:rPr>
          <w:color w:val="AA5500"/>
        </w:rPr>
        <w:t>"media"</w:t>
      </w:r>
      <w:r>
        <w:rPr>
          <w:color w:val="333333"/>
        </w:rPr>
        <w:t xml:space="preserve"> </w:t>
      </w:r>
      <w:r>
        <w:rPr>
          <w:color w:val="0000AA"/>
        </w:rPr>
        <w:t>and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>.VLCpaused:</w:t>
      </w:r>
    </w:p>
    <w:p w:rsidR="00C07127" w:rsidRDefault="00C07127" w:rsidP="00C07127">
      <w:pPr>
        <w:pStyle w:val="HTMLPreformatted"/>
        <w:spacing w:line="244" w:lineRule="atLeast"/>
        <w:rPr>
          <w:i/>
          <w:iCs/>
          <w:color w:val="AAAAAA"/>
        </w:rPr>
      </w:pPr>
      <w:r>
        <w:rPr>
          <w:color w:val="333333"/>
        </w:rPr>
        <w:t xml:space="preserve">    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.VLCmuted_c: </w:t>
      </w:r>
      <w:r>
        <w:rPr>
          <w:color w:val="00AAAA"/>
        </w:rPr>
        <w:t>self</w:t>
      </w:r>
      <w:r>
        <w:rPr>
          <w:color w:val="333333"/>
        </w:rPr>
        <w:t>.player.audio_set_mute(</w:t>
      </w:r>
      <w:r>
        <w:rPr>
          <w:color w:val="00AAAA"/>
        </w:rPr>
        <w:t>False</w:t>
      </w:r>
      <w:r>
        <w:rPr>
          <w:color w:val="333333"/>
        </w:rPr>
        <w:t>)</w:t>
      </w:r>
      <w:r>
        <w:rPr>
          <w:color w:val="333333"/>
        </w:rPr>
        <w:br/>
        <w:t xml:space="preserve">            </w:t>
      </w:r>
      <w:r>
        <w:rPr>
          <w:i/>
          <w:iCs/>
          <w:color w:val="AAAAAA"/>
        </w:rPr>
        <w:t># Only unmute if the user did not force mute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00AA"/>
        </w:rPr>
        <w:t>not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.VLCpaused_c: </w:t>
      </w:r>
      <w:r>
        <w:rPr>
          <w:color w:val="00AAAA"/>
        </w:rPr>
        <w:t>self</w:t>
      </w:r>
      <w:r>
        <w:rPr>
          <w:color w:val="333333"/>
        </w:rPr>
        <w:t>.player.play()</w:t>
      </w:r>
      <w:r>
        <w:rPr>
          <w:color w:val="333333"/>
        </w:rPr>
        <w:br/>
        <w:t xml:space="preserve">            </w:t>
      </w:r>
      <w:r>
        <w:rPr>
          <w:i/>
          <w:iCs/>
          <w:color w:val="AAAAAA"/>
        </w:rPr>
        <w:t># Only resume if the user did not force pause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 xml:space="preserve">.VLCpaused = </w:t>
      </w:r>
      <w:r>
        <w:rPr>
          <w:color w:val="00AAAA"/>
        </w:rPr>
        <w:t>False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.show()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.foreground.show()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contentHide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Hides content in the output window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 xml:space="preserve">.type == </w:t>
      </w:r>
      <w:r>
        <w:rPr>
          <w:color w:val="AA5500"/>
        </w:rPr>
        <w:t>"media"</w:t>
      </w:r>
      <w:r>
        <w:rPr>
          <w:color w:val="333333"/>
        </w:rPr>
        <w:t>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if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>.states[</w:t>
      </w:r>
      <w:r>
        <w:rPr>
          <w:color w:val="AA5500"/>
        </w:rPr>
        <w:t>"display"</w:t>
      </w:r>
      <w:r>
        <w:rPr>
          <w:color w:val="333333"/>
        </w:rPr>
        <w:t>][</w:t>
      </w:r>
      <w:r>
        <w:rPr>
          <w:color w:val="AA5500"/>
        </w:rPr>
        <w:t>"backgroundmedia"</w:t>
      </w:r>
      <w:r>
        <w:rPr>
          <w:color w:val="333333"/>
        </w:rPr>
        <w:t>]: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.player.set_pause(</w:t>
      </w:r>
      <w:r>
        <w:rPr>
          <w:color w:val="00AAAA"/>
        </w:rPr>
        <w:t>True</w:t>
      </w:r>
      <w:r>
        <w:rPr>
          <w:color w:val="333333"/>
        </w:rPr>
        <w:t xml:space="preserve">)  </w:t>
      </w:r>
      <w:r>
        <w:rPr>
          <w:i/>
          <w:iCs/>
          <w:color w:val="AAAAAA"/>
        </w:rPr>
        <w:t># Check background media behaviour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AA"/>
        </w:rPr>
        <w:t>elif</w:t>
      </w:r>
      <w:r>
        <w:rPr>
          <w:color w:val="333333"/>
        </w:rPr>
        <w:t xml:space="preserve"> </w:t>
      </w:r>
      <w:r>
        <w:rPr>
          <w:color w:val="00AAAA"/>
        </w:rPr>
        <w:t>self</w:t>
      </w:r>
      <w:r>
        <w:rPr>
          <w:color w:val="333333"/>
        </w:rPr>
        <w:t>.states[</w:t>
      </w:r>
      <w:r>
        <w:rPr>
          <w:color w:val="AA5500"/>
        </w:rPr>
        <w:t>"display"</w:t>
      </w:r>
      <w:r>
        <w:rPr>
          <w:color w:val="333333"/>
        </w:rPr>
        <w:t>][</w:t>
      </w:r>
      <w:r>
        <w:rPr>
          <w:color w:val="AA5500"/>
        </w:rPr>
        <w:t>"backgroundaudio"</w:t>
      </w:r>
      <w:r>
        <w:rPr>
          <w:color w:val="333333"/>
        </w:rPr>
        <w:t>]: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AAAA"/>
        </w:rPr>
        <w:t>self</w:t>
      </w:r>
      <w:r>
        <w:rPr>
          <w:color w:val="333333"/>
        </w:rPr>
        <w:t>.player.audio_set_mute(</w:t>
      </w:r>
      <w:r>
        <w:rPr>
          <w:color w:val="00AAAA"/>
        </w:rPr>
        <w:t>True</w:t>
      </w:r>
      <w:r>
        <w:rPr>
          <w:color w:val="333333"/>
        </w:rPr>
        <w:t xml:space="preserve">)  </w:t>
      </w:r>
      <w:r>
        <w:rPr>
          <w:i/>
          <w:iCs/>
          <w:color w:val="AAAAAA"/>
        </w:rPr>
        <w:t># Check background media behaviour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AAAA"/>
        </w:rPr>
        <w:t>self</w:t>
      </w:r>
      <w:r>
        <w:rPr>
          <w:color w:val="333333"/>
        </w:rPr>
        <w:t xml:space="preserve">.VLCpaused = </w:t>
      </w:r>
      <w:r>
        <w:rPr>
          <w:color w:val="00AAAA"/>
        </w:rPr>
        <w:t>True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.foreground.hide()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.show()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AA"/>
        </w:rPr>
        <w:t>def</w:t>
      </w:r>
      <w:r>
        <w:rPr>
          <w:color w:val="333333"/>
        </w:rPr>
        <w:t xml:space="preserve"> </w:t>
      </w:r>
      <w:r>
        <w:rPr>
          <w:color w:val="00AA00"/>
        </w:rPr>
        <w:t>contentDesktop</w:t>
      </w:r>
      <w:r>
        <w:rPr>
          <w:color w:val="333333"/>
        </w:rPr>
        <w:t>(</w:t>
      </w:r>
      <w:r>
        <w:rPr>
          <w:color w:val="00AAAA"/>
        </w:rPr>
        <w:t>self</w:t>
      </w:r>
      <w:r>
        <w:rPr>
          <w:color w:val="333333"/>
        </w:rPr>
        <w:t>):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AA5500"/>
        </w:rPr>
        <w:t>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Reveals the desktop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AA5500"/>
        </w:rPr>
        <w:t xml:space="preserve">        """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.contentHide()</w:t>
      </w:r>
    </w:p>
    <w:p w:rsidR="00C07127" w:rsidRDefault="00C07127" w:rsidP="00C07127">
      <w:pPr>
        <w:pStyle w:val="HTMLPreformatted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AAAA"/>
        </w:rPr>
        <w:t>self</w:t>
      </w:r>
      <w:r>
        <w:rPr>
          <w:color w:val="333333"/>
        </w:rPr>
        <w:t>.hide()</w:t>
      </w:r>
    </w:p>
    <w:p w:rsidR="00C07127" w:rsidRDefault="00C07127" w:rsidP="00C07127">
      <w:pPr>
        <w:tabs>
          <w:tab w:val="center" w:pos="5233"/>
        </w:tabs>
      </w:pPr>
    </w:p>
    <w:p w:rsidR="00F9782F" w:rsidRDefault="00F9782F" w:rsidP="003C045A">
      <w:pPr>
        <w:tabs>
          <w:tab w:val="center" w:pos="5233"/>
        </w:tabs>
      </w:pPr>
    </w:p>
    <w:sectPr w:rsidR="00F9782F" w:rsidSect="00DB54E6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4A7" w:rsidRDefault="002D54A7" w:rsidP="002270E2">
      <w:pPr>
        <w:spacing w:after="0" w:line="240" w:lineRule="auto"/>
      </w:pPr>
      <w:r>
        <w:separator/>
      </w:r>
    </w:p>
  </w:endnote>
  <w:endnote w:type="continuationSeparator" w:id="0">
    <w:p w:rsidR="002D54A7" w:rsidRDefault="002D54A7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onsolas">
    <w:panose1 w:val="020B0609020204030204"/>
    <w:charset w:val="00"/>
    <w:family w:val="roman"/>
    <w:notTrueType/>
    <w:pitch w:val="default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01C6C" w:rsidRDefault="00301C6C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7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C6C" w:rsidRDefault="00301C6C" w:rsidP="008D3341">
    <w:pPr>
      <w:pStyle w:val="Footer"/>
    </w:pPr>
    <w:r>
      <w:t>OnCue Projector by Andrew Wong                                                             featherbear.navhaxs.au.eu.org</w:t>
    </w:r>
  </w:p>
  <w:p w:rsidR="00301C6C" w:rsidRPr="008D3341" w:rsidRDefault="00301C6C" w:rsidP="008D33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4A7" w:rsidRDefault="002D54A7" w:rsidP="002270E2">
      <w:pPr>
        <w:spacing w:after="0" w:line="240" w:lineRule="auto"/>
      </w:pPr>
      <w:r>
        <w:separator/>
      </w:r>
    </w:p>
  </w:footnote>
  <w:footnote w:type="continuationSeparator" w:id="0">
    <w:p w:rsidR="002D54A7" w:rsidRDefault="002D54A7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C6C" w:rsidRDefault="00301C6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9A015F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69555C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1C6C" w:rsidRPr="00077492" w:rsidRDefault="002D54A7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6D98F33D6A894D7AB8A7A043CBE4B7B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07127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Source Code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301C6C" w:rsidRPr="00077492" w:rsidRDefault="002D54A7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6D98F33D6A894D7AB8A7A043CBE4B7BF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C07127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Source Code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E37D20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C02B6"/>
    <w:multiLevelType w:val="hybridMultilevel"/>
    <w:tmpl w:val="5DA64098"/>
    <w:lvl w:ilvl="0" w:tplc="1F30F4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252D0"/>
    <w:multiLevelType w:val="hybridMultilevel"/>
    <w:tmpl w:val="F5F8F4E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5C3"/>
    <w:rsid w:val="00006D4F"/>
    <w:rsid w:val="00030E27"/>
    <w:rsid w:val="000322D4"/>
    <w:rsid w:val="00032BBC"/>
    <w:rsid w:val="00034EE0"/>
    <w:rsid w:val="00036633"/>
    <w:rsid w:val="00040F0F"/>
    <w:rsid w:val="00077492"/>
    <w:rsid w:val="000C0BB7"/>
    <w:rsid w:val="000F39CF"/>
    <w:rsid w:val="001051DD"/>
    <w:rsid w:val="0015008A"/>
    <w:rsid w:val="001941A2"/>
    <w:rsid w:val="001B7F71"/>
    <w:rsid w:val="001C1E20"/>
    <w:rsid w:val="001D1992"/>
    <w:rsid w:val="00200C5F"/>
    <w:rsid w:val="002270E2"/>
    <w:rsid w:val="002710E5"/>
    <w:rsid w:val="002C000A"/>
    <w:rsid w:val="002C51BF"/>
    <w:rsid w:val="002D54A7"/>
    <w:rsid w:val="002F1DD1"/>
    <w:rsid w:val="002F768C"/>
    <w:rsid w:val="00301C6C"/>
    <w:rsid w:val="003C045A"/>
    <w:rsid w:val="00430DF7"/>
    <w:rsid w:val="00463C29"/>
    <w:rsid w:val="00470A24"/>
    <w:rsid w:val="004C4944"/>
    <w:rsid w:val="004E352C"/>
    <w:rsid w:val="005147D9"/>
    <w:rsid w:val="00537C9B"/>
    <w:rsid w:val="005412E9"/>
    <w:rsid w:val="00570048"/>
    <w:rsid w:val="00592D87"/>
    <w:rsid w:val="005C487A"/>
    <w:rsid w:val="00620B7A"/>
    <w:rsid w:val="00631056"/>
    <w:rsid w:val="006C3B97"/>
    <w:rsid w:val="007258BC"/>
    <w:rsid w:val="00727526"/>
    <w:rsid w:val="00753DA3"/>
    <w:rsid w:val="0076008E"/>
    <w:rsid w:val="00770933"/>
    <w:rsid w:val="007B2E70"/>
    <w:rsid w:val="008D3341"/>
    <w:rsid w:val="008E3FB4"/>
    <w:rsid w:val="008F6A72"/>
    <w:rsid w:val="009221B4"/>
    <w:rsid w:val="009A2AAD"/>
    <w:rsid w:val="009A7D15"/>
    <w:rsid w:val="009D478E"/>
    <w:rsid w:val="00A71FB0"/>
    <w:rsid w:val="00A728D7"/>
    <w:rsid w:val="00A915F4"/>
    <w:rsid w:val="00AD0270"/>
    <w:rsid w:val="00AD1B43"/>
    <w:rsid w:val="00AF3ED2"/>
    <w:rsid w:val="00B705A6"/>
    <w:rsid w:val="00BD6919"/>
    <w:rsid w:val="00C04F20"/>
    <w:rsid w:val="00C059B3"/>
    <w:rsid w:val="00C07127"/>
    <w:rsid w:val="00C47524"/>
    <w:rsid w:val="00C94428"/>
    <w:rsid w:val="00CB25C3"/>
    <w:rsid w:val="00CB7E8B"/>
    <w:rsid w:val="00CC627B"/>
    <w:rsid w:val="00CE02A5"/>
    <w:rsid w:val="00CF7CBC"/>
    <w:rsid w:val="00D0503D"/>
    <w:rsid w:val="00DB54E6"/>
    <w:rsid w:val="00DC414C"/>
    <w:rsid w:val="00DD674B"/>
    <w:rsid w:val="00DE1F76"/>
    <w:rsid w:val="00DE2290"/>
    <w:rsid w:val="00DF02F9"/>
    <w:rsid w:val="00E6182C"/>
    <w:rsid w:val="00E71916"/>
    <w:rsid w:val="00E833C0"/>
    <w:rsid w:val="00E95852"/>
    <w:rsid w:val="00F17B6D"/>
    <w:rsid w:val="00F2379E"/>
    <w:rsid w:val="00F40765"/>
    <w:rsid w:val="00F9782F"/>
    <w:rsid w:val="00FB125E"/>
    <w:rsid w:val="00FC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0049D"/>
  <w15:chartTrackingRefBased/>
  <w15:docId w15:val="{D8C947AA-4167-4C6E-A15A-46175796E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127"/>
    <w:rPr>
      <w:rFonts w:ascii="Verb Light" w:hAnsi="Verb Ligh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712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07127"/>
    <w:pPr>
      <w:keepNext/>
      <w:keepLines/>
      <w:spacing w:before="40" w:after="0"/>
      <w:outlineLvl w:val="1"/>
    </w:pPr>
    <w:rPr>
      <w:rFonts w:eastAsiaTheme="majorEastAsia" w:cstheme="majorBidi"/>
      <w:color w:val="7F7F7F" w:themeColor="text1" w:themeTint="80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07127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07127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808080" w:themeColor="background1" w:themeShade="80"/>
    </w:rPr>
  </w:style>
  <w:style w:type="character" w:default="1" w:styleId="DefaultParagraphFont">
    <w:name w:val="Default Paragraph Font"/>
    <w:uiPriority w:val="1"/>
    <w:semiHidden/>
    <w:unhideWhenUsed/>
    <w:rsid w:val="00C0712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C07127"/>
  </w:style>
  <w:style w:type="paragraph" w:styleId="Header">
    <w:name w:val="header"/>
    <w:basedOn w:val="Normal"/>
    <w:link w:val="HeaderChar"/>
    <w:uiPriority w:val="99"/>
    <w:unhideWhenUsed/>
    <w:rsid w:val="00C07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127"/>
    <w:rPr>
      <w:rFonts w:ascii="Verb Light" w:hAnsi="Verb Light"/>
    </w:rPr>
  </w:style>
  <w:style w:type="paragraph" w:styleId="Footer">
    <w:name w:val="footer"/>
    <w:basedOn w:val="Normal"/>
    <w:link w:val="FooterChar"/>
    <w:uiPriority w:val="99"/>
    <w:unhideWhenUsed/>
    <w:rsid w:val="00C071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127"/>
    <w:rPr>
      <w:rFonts w:ascii="Verb Light" w:hAnsi="Verb Light"/>
    </w:rPr>
  </w:style>
  <w:style w:type="character" w:styleId="PlaceholderText">
    <w:name w:val="Placeholder Text"/>
    <w:basedOn w:val="DefaultParagraphFont"/>
    <w:uiPriority w:val="99"/>
    <w:semiHidden/>
    <w:rsid w:val="00C07127"/>
    <w:rPr>
      <w:color w:val="808080"/>
    </w:rPr>
  </w:style>
  <w:style w:type="paragraph" w:styleId="ListParagraph">
    <w:name w:val="List Paragraph"/>
    <w:basedOn w:val="Normal"/>
    <w:uiPriority w:val="34"/>
    <w:qFormat/>
    <w:rsid w:val="002F76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7127"/>
    <w:rPr>
      <w:rFonts w:ascii="Verb Light" w:eastAsiaTheme="majorEastAsia" w:hAnsi="Verb Light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127"/>
    <w:rPr>
      <w:rFonts w:ascii="Verb Light" w:eastAsiaTheme="majorEastAsia" w:hAnsi="Verb Light" w:cstheme="majorBidi"/>
      <w:color w:val="7F7F7F" w:themeColor="text1" w:themeTint="80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7127"/>
    <w:rPr>
      <w:rFonts w:ascii="Verb Light" w:eastAsiaTheme="majorEastAsia" w:hAnsi="Verb Light" w:cstheme="majorBidi"/>
      <w:sz w:val="32"/>
      <w:szCs w:val="24"/>
    </w:rPr>
  </w:style>
  <w:style w:type="table" w:styleId="TableGrid">
    <w:name w:val="Table Grid"/>
    <w:basedOn w:val="TableNormal"/>
    <w:uiPriority w:val="39"/>
    <w:rsid w:val="0051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782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07127"/>
    <w:rPr>
      <w:rFonts w:ascii="Verb Light" w:eastAsiaTheme="majorEastAsia" w:hAnsi="Verb Light" w:cstheme="majorBidi"/>
      <w:i/>
      <w:iCs/>
      <w:color w:val="808080" w:themeColor="background1" w:themeShade="80"/>
    </w:rPr>
  </w:style>
  <w:style w:type="character" w:styleId="UnresolvedMention">
    <w:name w:val="Unresolved Mention"/>
    <w:basedOn w:val="DefaultParagraphFont"/>
    <w:uiPriority w:val="99"/>
    <w:semiHidden/>
    <w:unhideWhenUsed/>
    <w:rsid w:val="005C487A"/>
    <w:rPr>
      <w:color w:val="808080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7127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7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1">
    <w:name w:val="HTML Preformatted Char1"/>
    <w:basedOn w:val="DefaultParagraphFont"/>
    <w:uiPriority w:val="99"/>
    <w:semiHidden/>
    <w:rsid w:val="00C071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master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9AB82D78BA46DF9A03FA261380A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D177D-F0FA-40B5-952B-61C83B77D508}"/>
      </w:docPartPr>
      <w:docPartBody>
        <w:p w:rsidR="00D974E3" w:rsidRDefault="00E57AD7">
          <w:pPr>
            <w:pStyle w:val="E19AB82D78BA46DF9A03FA261380A2A9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6D98F33D6A894D7AB8A7A043CBE4B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CBB1A-FB08-4092-89DF-CFC9BF10160B}"/>
      </w:docPartPr>
      <w:docPartBody>
        <w:p w:rsidR="00D974E3" w:rsidRDefault="00E57AD7">
          <w:pPr>
            <w:pStyle w:val="6D98F33D6A894D7AB8A7A043CBE4B7BF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b Light">
    <w:charset w:val="00"/>
    <w:family w:val="modern"/>
    <w:notTrueType/>
    <w:pitch w:val="variable"/>
    <w:sig w:usb0="A00000AF" w:usb1="500020DB" w:usb2="00000000" w:usb3="00000000" w:csb0="00000093" w:csb1="00000000"/>
  </w:font>
  <w:font w:name="Consolas">
    <w:panose1 w:val="020B0609020204030204"/>
    <w:charset w:val="00"/>
    <w:family w:val="roman"/>
    <w:notTrueType/>
    <w:pitch w:val="default"/>
  </w:font>
  <w:font w:name="VerbCond Regular">
    <w:altName w:val="Arial"/>
    <w:charset w:val="00"/>
    <w:family w:val="modern"/>
    <w:notTrueType/>
    <w:pitch w:val="variable"/>
    <w:sig w:usb0="A00000AF" w:usb1="500020D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D7"/>
    <w:rsid w:val="0016557F"/>
    <w:rsid w:val="001C5DA0"/>
    <w:rsid w:val="002826EE"/>
    <w:rsid w:val="003D2A09"/>
    <w:rsid w:val="004673E7"/>
    <w:rsid w:val="00586068"/>
    <w:rsid w:val="006B1A03"/>
    <w:rsid w:val="00747DAD"/>
    <w:rsid w:val="00873E5B"/>
    <w:rsid w:val="008B4790"/>
    <w:rsid w:val="008E433C"/>
    <w:rsid w:val="00B5055C"/>
    <w:rsid w:val="00D974E3"/>
    <w:rsid w:val="00E5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DA0"/>
    <w:rPr>
      <w:color w:val="808080"/>
    </w:rPr>
  </w:style>
  <w:style w:type="paragraph" w:customStyle="1" w:styleId="E19AB82D78BA46DF9A03FA261380A2A9">
    <w:name w:val="E19AB82D78BA46DF9A03FA261380A2A9"/>
  </w:style>
  <w:style w:type="paragraph" w:customStyle="1" w:styleId="6D98F33D6A894D7AB8A7A043CBE4B7BF">
    <w:name w:val="6D98F33D6A894D7AB8A7A043CBE4B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450E8-A3D2-491A-82E6-2A2591627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0</TotalTime>
  <Pages>25</Pages>
  <Words>6340</Words>
  <Characters>36141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Source Code</dc:description>
  <cp:lastModifiedBy>Andrew Wong</cp:lastModifiedBy>
  <cp:revision>2</cp:revision>
  <cp:lastPrinted>2017-07-05T15:12:00Z</cp:lastPrinted>
  <dcterms:created xsi:type="dcterms:W3CDTF">2017-07-06T12:06:00Z</dcterms:created>
  <dcterms:modified xsi:type="dcterms:W3CDTF">2017-07-06T12:06:00Z</dcterms:modified>
</cp:coreProperties>
</file>