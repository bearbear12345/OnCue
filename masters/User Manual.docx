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463C29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E19AB82D78BA46DF9A03FA261380A2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B25C3">
            <w:rPr>
              <w:rFonts w:ascii="VerbCond Regular" w:hAnsi="VerbCond Regular"/>
              <w:sz w:val="144"/>
            </w:rPr>
            <w:t>User Manual</w:t>
          </w:r>
        </w:sdtContent>
      </w:sdt>
    </w:p>
    <w:p w:rsidR="00077492" w:rsidRDefault="00077492"/>
    <w:p w:rsidR="00F9782F" w:rsidRDefault="00077492" w:rsidP="003C045A">
      <w:pPr>
        <w:tabs>
          <w:tab w:val="center" w:pos="5233"/>
        </w:tabs>
      </w:pPr>
      <w:r>
        <w:br w:type="page"/>
      </w:r>
    </w:p>
    <w:p w:rsidR="00C47524" w:rsidRPr="00C47524" w:rsidRDefault="00C47524" w:rsidP="00C47524">
      <w:pPr>
        <w:jc w:val="right"/>
        <w:rPr>
          <w:i/>
          <w:sz w:val="16"/>
        </w:rPr>
      </w:pPr>
      <w:r w:rsidRPr="00C47524">
        <w:rPr>
          <w:i/>
          <w:sz w:val="16"/>
        </w:rPr>
        <w:lastRenderedPageBreak/>
        <w:t xml:space="preserve">Content </w:t>
      </w:r>
      <w:r w:rsidR="00620B7A">
        <w:rPr>
          <w:i/>
          <w:sz w:val="16"/>
        </w:rPr>
        <w:t>updated</w:t>
      </w:r>
      <w:bookmarkStart w:id="0" w:name="_GoBack"/>
      <w:bookmarkEnd w:id="0"/>
      <w:r w:rsidRPr="00C47524">
        <w:rPr>
          <w:i/>
          <w:sz w:val="16"/>
        </w:rPr>
        <w:t xml:space="preserve"> 5/07/2017</w:t>
      </w:r>
    </w:p>
    <w:p w:rsidR="00F9782F" w:rsidRDefault="00F9782F" w:rsidP="00F9782F">
      <w:pPr>
        <w:pStyle w:val="Heading1"/>
      </w:pPr>
      <w:r>
        <w:t>Hello!</w:t>
      </w:r>
    </w:p>
    <w:p w:rsidR="00F9782F" w:rsidRDefault="00F9782F" w:rsidP="00F9782F">
      <w:r>
        <w:t xml:space="preserve">Thank you for choosing </w:t>
      </w:r>
      <w:proofErr w:type="spellStart"/>
      <w:r>
        <w:t>OnCue</w:t>
      </w:r>
      <w:proofErr w:type="spellEnd"/>
      <w:r>
        <w:t xml:space="preserve"> Projector! This document outlines the features of the application, as well as operating instructions</w:t>
      </w:r>
    </w:p>
    <w:p w:rsidR="002C000A" w:rsidRDefault="002C000A" w:rsidP="00F9782F">
      <w:pPr>
        <w:pStyle w:val="Heading1"/>
      </w:pPr>
      <w:r>
        <w:t>Features</w:t>
      </w:r>
    </w:p>
    <w:p w:rsidR="002C000A" w:rsidRDefault="00DE2290" w:rsidP="00DE2290">
      <w:pPr>
        <w:pStyle w:val="Heading2"/>
      </w:pPr>
      <w:r>
        <w:t>Get started fast</w:t>
      </w:r>
    </w:p>
    <w:p w:rsidR="00DE2290" w:rsidRDefault="00DE2290" w:rsidP="00DE2290">
      <w:r>
        <w:t xml:space="preserve">Minimal </w:t>
      </w:r>
      <w:r w:rsidR="00470A24">
        <w:t xml:space="preserve">no-hassle </w:t>
      </w:r>
      <w:r>
        <w:t xml:space="preserve">configuration is required to get </w:t>
      </w:r>
      <w:proofErr w:type="spellStart"/>
      <w:r>
        <w:t>OnCue</w:t>
      </w:r>
      <w:proofErr w:type="spellEnd"/>
      <w:r>
        <w:t xml:space="preserve"> Projector up and running</w:t>
      </w:r>
    </w:p>
    <w:p w:rsidR="00F40765" w:rsidRDefault="00A915F4" w:rsidP="00F40765">
      <w:pPr>
        <w:pStyle w:val="Heading2"/>
      </w:pPr>
      <w:r>
        <w:t>Simple Usage</w:t>
      </w:r>
    </w:p>
    <w:p w:rsidR="00F40765" w:rsidRPr="00F40765" w:rsidRDefault="00F40765" w:rsidP="00F40765">
      <w:r>
        <w:t>Just drag and drop your media items into the content list to queue your items</w:t>
      </w:r>
    </w:p>
    <w:p w:rsidR="00F40765" w:rsidRDefault="00F40765" w:rsidP="00F40765">
      <w:pPr>
        <w:pStyle w:val="Heading2"/>
      </w:pPr>
      <w:r>
        <w:t>PowerPoint Integration</w:t>
      </w:r>
    </w:p>
    <w:p w:rsidR="00F40765" w:rsidRDefault="00F40765" w:rsidP="00F40765">
      <w:pPr>
        <w:rPr>
          <w:i/>
        </w:rPr>
      </w:pPr>
      <w:r>
        <w:t>Easily incorporate PowerPoint slideshows into your presentation</w:t>
      </w:r>
      <w:r>
        <w:br/>
      </w:r>
      <w:r>
        <w:rPr>
          <w:i/>
        </w:rPr>
        <w:t xml:space="preserve">Note: </w:t>
      </w:r>
      <w:r w:rsidRPr="00470A24">
        <w:rPr>
          <w:i/>
        </w:rPr>
        <w:t xml:space="preserve">Requires </w:t>
      </w:r>
      <w:r>
        <w:rPr>
          <w:i/>
        </w:rPr>
        <w:t>the installation Microsoft PowerPoint on the machine</w:t>
      </w:r>
    </w:p>
    <w:p w:rsidR="00A915F4" w:rsidRDefault="00A915F4" w:rsidP="00A915F4">
      <w:pPr>
        <w:pStyle w:val="Heading2"/>
      </w:pPr>
      <w:r>
        <w:t>Content Display Modes</w:t>
      </w:r>
    </w:p>
    <w:p w:rsidR="00A915F4" w:rsidRPr="00A915F4" w:rsidRDefault="00A915F4" w:rsidP="00A915F4">
      <w:r>
        <w:t>Switch between displaying your content, background, and the desktop with ease</w:t>
      </w:r>
    </w:p>
    <w:p w:rsidR="00DE2290" w:rsidRDefault="00DE2290" w:rsidP="00DE2290">
      <w:pPr>
        <w:pStyle w:val="Heading2"/>
      </w:pPr>
      <w:r>
        <w:t>Theming</w:t>
      </w:r>
    </w:p>
    <w:p w:rsidR="00DE2290" w:rsidRPr="00DE2290" w:rsidRDefault="00DE2290" w:rsidP="00DE2290">
      <w:r>
        <w:t xml:space="preserve">Change the colour scheme of </w:t>
      </w:r>
      <w:proofErr w:type="spellStart"/>
      <w:r>
        <w:t>OnCue</w:t>
      </w:r>
      <w:proofErr w:type="spellEnd"/>
      <w:r>
        <w:t xml:space="preserve"> Projector to best suit your production environment.</w:t>
      </w:r>
      <w:r w:rsidR="00CF7CBC">
        <w:br/>
      </w:r>
      <w:proofErr w:type="spellStart"/>
      <w:r w:rsidR="007B2E70">
        <w:t>OnCue</w:t>
      </w:r>
      <w:proofErr w:type="spellEnd"/>
      <w:r w:rsidR="007B2E70">
        <w:t xml:space="preserve"> projector comes </w:t>
      </w:r>
      <w:r>
        <w:t xml:space="preserve">with four </w:t>
      </w:r>
      <w:proofErr w:type="spellStart"/>
      <w:r>
        <w:t>preset</w:t>
      </w:r>
      <w:proofErr w:type="spellEnd"/>
      <w:r>
        <w:t xml:space="preserve"> colour schemes, with custom schemes available</w:t>
      </w:r>
    </w:p>
    <w:p w:rsidR="00DE2290" w:rsidRDefault="00DE2290" w:rsidP="00DE2290">
      <w:pPr>
        <w:pStyle w:val="Heading2"/>
      </w:pPr>
      <w:r>
        <w:t>Metro UI Design</w:t>
      </w:r>
    </w:p>
    <w:p w:rsidR="00FB125E" w:rsidRDefault="00FC5348" w:rsidP="002F1DD1">
      <w:r>
        <w:t xml:space="preserve">A clean, clutter-free </w:t>
      </w:r>
      <w:r w:rsidR="00E95852">
        <w:t xml:space="preserve">design to </w:t>
      </w:r>
      <w:r w:rsidR="00470A24">
        <w:t>find what you want when you need it</w:t>
      </w:r>
    </w:p>
    <w:p w:rsidR="00FB125E" w:rsidRDefault="00FB125E" w:rsidP="002F1DD1"/>
    <w:p w:rsidR="00FB125E" w:rsidRDefault="00FB125E" w:rsidP="00FB125E">
      <w:pPr>
        <w:pStyle w:val="Heading1"/>
      </w:pPr>
      <w:r>
        <w:t>Application Installation</w:t>
      </w:r>
    </w:p>
    <w:p w:rsidR="00FB125E" w:rsidRPr="00F9782F" w:rsidRDefault="00FB125E" w:rsidP="00FB125E">
      <w:r>
        <w:t xml:space="preserve">Please refer to the </w:t>
      </w:r>
      <w:r w:rsidRPr="00F9782F">
        <w:rPr>
          <w:b/>
        </w:rPr>
        <w:t>Installation Guide</w:t>
      </w:r>
      <w:r>
        <w:t xml:space="preserve">, located at </w:t>
      </w:r>
      <w:hyperlink r:id="rId12" w:history="1">
        <w:r w:rsidRPr="00F9782F">
          <w:t>http://bearbear12345.github.io/OnCue</w:t>
        </w:r>
      </w:hyperlink>
    </w:p>
    <w:p w:rsidR="00FB125E" w:rsidRDefault="00FB125E" w:rsidP="00FB125E">
      <w:pPr>
        <w:pStyle w:val="Heading1"/>
      </w:pPr>
      <w:r>
        <w:t>Contact</w:t>
      </w:r>
    </w:p>
    <w:p w:rsidR="00FB125E" w:rsidRPr="00040F0F" w:rsidRDefault="00FB125E" w:rsidP="00FB125E">
      <w:r>
        <w:t>Developer: Andrew Wong</w:t>
      </w:r>
      <w:r>
        <w:br/>
        <w:t xml:space="preserve">Email: </w:t>
      </w:r>
      <w:hyperlink r:id="rId13" w:history="1">
        <w:r w:rsidRPr="00040F0F">
          <w:rPr>
            <w:rStyle w:val="Hyperlink"/>
            <w:color w:val="auto"/>
            <w:u w:val="none"/>
          </w:rPr>
          <w:t>featherbear@navhaxs.au.eu.org</w:t>
        </w:r>
      </w:hyperlink>
    </w:p>
    <w:p w:rsidR="00FB125E" w:rsidRPr="00040F0F" w:rsidRDefault="00FB125E" w:rsidP="00FB125E">
      <w:r w:rsidRPr="00040F0F">
        <w:t>Read more at</w:t>
      </w:r>
      <w:r w:rsidRPr="00040F0F">
        <w:rPr>
          <w:i/>
        </w:rPr>
        <w:t xml:space="preserve"> </w:t>
      </w:r>
      <w:hyperlink r:id="rId14" w:history="1">
        <w:r w:rsidRPr="00040F0F">
          <w:rPr>
            <w:rStyle w:val="Hyperlink"/>
            <w:color w:val="auto"/>
            <w:u w:val="none"/>
          </w:rPr>
          <w:t>http://bearbear12345.github.io/OnCue</w:t>
        </w:r>
      </w:hyperlink>
      <w:r w:rsidRPr="00040F0F">
        <w:t>.</w:t>
      </w:r>
    </w:p>
    <w:p w:rsidR="00CB25C3" w:rsidRDefault="00F9782F" w:rsidP="00F9782F">
      <w:pPr>
        <w:pStyle w:val="Heading1"/>
      </w:pPr>
      <w:r>
        <w:lastRenderedPageBreak/>
        <w:t>The Application Interface</w:t>
      </w:r>
    </w:p>
    <w:p w:rsidR="00F9782F" w:rsidRPr="00F9782F" w:rsidRDefault="00AD0270" w:rsidP="00F9782F">
      <w:pPr>
        <w:pStyle w:val="Heading2"/>
      </w:pPr>
      <w:r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515414</wp:posOffset>
                </wp:positionH>
                <wp:positionV relativeFrom="page">
                  <wp:posOffset>1802130</wp:posOffset>
                </wp:positionV>
                <wp:extent cx="373380" cy="32575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6pt;margin-top:141.9pt;width:29.4pt;height:25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F858A8" wp14:editId="3B6E1ABF">
                <wp:simplePos x="0" y="0"/>
                <wp:positionH relativeFrom="column">
                  <wp:posOffset>6132195</wp:posOffset>
                </wp:positionH>
                <wp:positionV relativeFrom="page">
                  <wp:posOffset>1797989</wp:posOffset>
                </wp:positionV>
                <wp:extent cx="373380" cy="32575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58A8" id="_x0000_s1027" type="#_x0000_t202" style="position:absolute;margin-left:482.85pt;margin-top:141.55pt;width:29.4pt;height:25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01C6C">
        <w:t>Main</w:t>
      </w:r>
    </w:p>
    <w:p w:rsidR="005147D9" w:rsidRDefault="002C000A" w:rsidP="00F9782F">
      <w:pPr>
        <w:tabs>
          <w:tab w:val="center" w:pos="5233"/>
        </w:tabs>
        <w:jc w:val="center"/>
      </w:pPr>
      <w:r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BCC0CC7" wp14:editId="1E130BA8">
                <wp:simplePos x="0" y="0"/>
                <wp:positionH relativeFrom="column">
                  <wp:posOffset>3137535</wp:posOffset>
                </wp:positionH>
                <wp:positionV relativeFrom="page">
                  <wp:posOffset>7775369</wp:posOffset>
                </wp:positionV>
                <wp:extent cx="373380" cy="32575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0CC7" id="_x0000_s1028" type="#_x0000_t202" style="position:absolute;left:0;text-align:left;margin-left:247.05pt;margin-top:612.25pt;width:29.4pt;height:25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964767" wp14:editId="0C3E1F47">
                <wp:simplePos x="0" y="0"/>
                <wp:positionH relativeFrom="column">
                  <wp:posOffset>1540268</wp:posOffset>
                </wp:positionH>
                <wp:positionV relativeFrom="page">
                  <wp:posOffset>2714923</wp:posOffset>
                </wp:positionV>
                <wp:extent cx="373380" cy="32575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64767" id="_x0000_s1029" type="#_x0000_t202" style="position:absolute;left:0;text-align:left;margin-left:121.3pt;margin-top:213.75pt;width:29.4pt;height:25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cCmDgIAAPs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01E7E1" wp14:editId="05295E9C">
                <wp:simplePos x="0" y="0"/>
                <wp:positionH relativeFrom="column">
                  <wp:posOffset>3985260</wp:posOffset>
                </wp:positionH>
                <wp:positionV relativeFrom="page">
                  <wp:posOffset>6096939</wp:posOffset>
                </wp:positionV>
                <wp:extent cx="373380" cy="32575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1E7E1" id="_x0000_s1030" type="#_x0000_t202" style="position:absolute;left:0;text-align:left;margin-left:313.8pt;margin-top:480.05pt;width:29.4pt;height:25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BB7" w:rsidRPr="000C0BB7">
        <w:rPr>
          <w:rFonts w:ascii="Cambria Math" w:hAnsi="Cambria Math" w:cs="Cambria Math"/>
          <w:noProof/>
          <w:color w:val="000000"/>
          <w:sz w:val="27"/>
          <w:szCs w:val="27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768046" wp14:editId="3E23D95E">
                <wp:simplePos x="0" y="0"/>
                <wp:positionH relativeFrom="column">
                  <wp:posOffset>3979241</wp:posOffset>
                </wp:positionH>
                <wp:positionV relativeFrom="page">
                  <wp:posOffset>3736975</wp:posOffset>
                </wp:positionV>
                <wp:extent cx="373380" cy="32575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BB7" w:rsidRDefault="000C0BB7" w:rsidP="000C0BB7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68046" id="_x0000_s1031" type="#_x0000_t202" style="position:absolute;left:0;text-align:left;margin-left:313.35pt;margin-top:294.25pt;width:29.4pt;height:25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" filled="f" stroked="f">
                <v:textbox>
                  <w:txbxContent>
                    <w:p w:rsidR="000C0BB7" w:rsidRDefault="000C0BB7" w:rsidP="000C0BB7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581553" cy="6581553"/>
            <wp:effectExtent l="0" t="0" r="0" b="0"/>
            <wp:docPr id="18" name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553" cy="65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8C" w:rsidRDefault="00DF02F9" w:rsidP="002F768C">
      <w:pPr>
        <w:tabs>
          <w:tab w:val="center" w:pos="5233"/>
        </w:tabs>
      </w:pPr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 w:rsidR="005147D9">
        <w:t xml:space="preserve">Settings </w:t>
      </w:r>
      <w:r w:rsidR="00F9782F">
        <w:t>–</w:t>
      </w:r>
      <w:r w:rsidR="005147D9">
        <w:t xml:space="preserve"> </w:t>
      </w:r>
      <w:r w:rsidR="00F9782F">
        <w:t>Open the settings</w:t>
      </w:r>
      <w:r w:rsidR="005147D9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5147D9">
        <w:t xml:space="preserve">Exit </w:t>
      </w:r>
      <w:r w:rsidR="00F9782F">
        <w:t>– Quit the application</w:t>
      </w:r>
      <w:r w:rsidR="005147D9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③ </w:t>
      </w:r>
      <w:r w:rsidR="001051DD">
        <w:t>Display Mode Selector</w:t>
      </w:r>
      <w:r w:rsidR="001051DD">
        <w:br/>
      </w:r>
      <w:r w:rsidRPr="00C04F20">
        <w:rPr>
          <w:rFonts w:ascii="Cambria Math" w:hAnsi="Cambria Math" w:cs="Cambria Math"/>
          <w:color w:val="000000"/>
          <w:sz w:val="27"/>
          <w:szCs w:val="27"/>
        </w:rPr>
        <w:t>④</w:t>
      </w:r>
      <w:r>
        <w:rPr>
          <w:color w:val="000000"/>
          <w:sz w:val="27"/>
          <w:szCs w:val="27"/>
        </w:rPr>
        <w:t> </w:t>
      </w:r>
      <w:r w:rsidR="005147D9">
        <w:t>Preview View</w:t>
      </w:r>
      <w:r w:rsidR="00F9782F">
        <w:t xml:space="preserve"> – Shows the content of the selected media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⑤ </w:t>
      </w:r>
      <w:r w:rsidR="005147D9">
        <w:t>Output View</w:t>
      </w:r>
      <w:r w:rsidR="00F9782F">
        <w:t xml:space="preserve"> – Shows the content of the current media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⑥</w:t>
      </w:r>
      <w:r>
        <w:rPr>
          <w:color w:val="000000"/>
          <w:sz w:val="27"/>
          <w:szCs w:val="27"/>
        </w:rPr>
        <w:t> </w:t>
      </w:r>
      <w:r w:rsidR="005147D9">
        <w:t>Content</w:t>
      </w:r>
      <w:r w:rsidR="00F9782F">
        <w:t xml:space="preserve"> </w:t>
      </w:r>
      <w:r w:rsidR="006C3B97">
        <w:t xml:space="preserve">List </w:t>
      </w:r>
      <w:r w:rsidR="00F9782F">
        <w:t>– List of media items in the set</w:t>
      </w:r>
      <w:r w:rsidR="005147D9">
        <w:br/>
      </w:r>
    </w:p>
    <w:p w:rsidR="00F9782F" w:rsidRDefault="00F9782F" w:rsidP="00F9782F">
      <w:pPr>
        <w:pStyle w:val="Heading2"/>
      </w:pPr>
      <w:r>
        <w:lastRenderedPageBreak/>
        <w:t>Settings</w:t>
      </w:r>
    </w:p>
    <w:p w:rsidR="00F9782F" w:rsidRDefault="00AD0270" w:rsidP="005C487A">
      <w:pPr>
        <w:pStyle w:val="Heading3"/>
      </w:pP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77DD5A" wp14:editId="79736982">
                <wp:simplePos x="0" y="0"/>
                <wp:positionH relativeFrom="margin">
                  <wp:posOffset>508841</wp:posOffset>
                </wp:positionH>
                <wp:positionV relativeFrom="page">
                  <wp:posOffset>1633855</wp:posOffset>
                </wp:positionV>
                <wp:extent cx="373380" cy="32575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DD5A" id="_x0000_s1032" type="#_x0000_t202" style="position:absolute;margin-left:40.05pt;margin-top:128.65pt;width:29.4pt;height:25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9782F">
        <w:t>General</w:t>
      </w:r>
    </w:p>
    <w:p w:rsid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F716D4" wp14:editId="66338B2B">
                <wp:simplePos x="0" y="0"/>
                <wp:positionH relativeFrom="margin">
                  <wp:posOffset>3136265</wp:posOffset>
                </wp:positionH>
                <wp:positionV relativeFrom="page">
                  <wp:posOffset>2243661</wp:posOffset>
                </wp:positionV>
                <wp:extent cx="373380" cy="32575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716D4" id="_x0000_s1033" type="#_x0000_t202" style="position:absolute;margin-left:246.95pt;margin-top:176.65pt;width:29.4pt;height:25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7JDgIAAPw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A30363" wp14:editId="11C5B6EC">
                <wp:simplePos x="0" y="0"/>
                <wp:positionH relativeFrom="column">
                  <wp:posOffset>625046</wp:posOffset>
                </wp:positionH>
                <wp:positionV relativeFrom="page">
                  <wp:posOffset>7901305</wp:posOffset>
                </wp:positionV>
                <wp:extent cx="373380" cy="325755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30363" id="_x0000_s1034" type="#_x0000_t202" style="position:absolute;margin-left:49.2pt;margin-top:622.15pt;width:29.4pt;height:25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A97E4CC" wp14:editId="20313682">
                <wp:simplePos x="0" y="0"/>
                <wp:positionH relativeFrom="column">
                  <wp:posOffset>88794</wp:posOffset>
                </wp:positionH>
                <wp:positionV relativeFrom="page">
                  <wp:posOffset>4243140</wp:posOffset>
                </wp:positionV>
                <wp:extent cx="373380" cy="325755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E4CC" id="_x0000_s1035" type="#_x0000_t202" style="position:absolute;margin-left:7pt;margin-top:334.1pt;width:29.4pt;height:2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CF802D4" wp14:editId="11915AA8">
                <wp:simplePos x="0" y="0"/>
                <wp:positionH relativeFrom="column">
                  <wp:posOffset>27496</wp:posOffset>
                </wp:positionH>
                <wp:positionV relativeFrom="page">
                  <wp:posOffset>3417830</wp:posOffset>
                </wp:positionV>
                <wp:extent cx="373380" cy="325755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02D4" id="_x0000_s1036" type="#_x0000_t202" style="position:absolute;margin-left:2.15pt;margin-top:269.1pt;width:29.4pt;height:25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EFAF16" wp14:editId="4D1CC5DE">
                <wp:simplePos x="0" y="0"/>
                <wp:positionH relativeFrom="column">
                  <wp:posOffset>434579</wp:posOffset>
                </wp:positionH>
                <wp:positionV relativeFrom="page">
                  <wp:posOffset>3116969</wp:posOffset>
                </wp:positionV>
                <wp:extent cx="373380" cy="32575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AF16" id="_x0000_s1037" type="#_x0000_t202" style="position:absolute;margin-left:34.2pt;margin-top:245.45pt;width:29.4pt;height:25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19" name="setting_blue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tting_blue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2F" w:rsidRPr="00F9782F" w:rsidRDefault="00DF02F9" w:rsidP="00F9782F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 w:rsidR="00F9782F">
        <w:t>Back</w:t>
      </w:r>
      <w:r w:rsidR="002C000A">
        <w:t xml:space="preserve"> – Returns to the main interface</w:t>
      </w:r>
      <w:r w:rsidR="00F9782F"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F9782F">
        <w:t>Settings Category Selector</w:t>
      </w:r>
      <w:r w:rsidR="002C000A">
        <w:t xml:space="preserve"> – Switch between setting categories</w:t>
      </w:r>
      <w:r w:rsidR="00F9782F">
        <w:br/>
      </w:r>
      <w:r>
        <w:rPr>
          <w:rFonts w:ascii="Cambria Math" w:hAnsi="Cambria Math" w:cs="Cambria Math"/>
          <w:color w:val="000000"/>
          <w:sz w:val="27"/>
          <w:szCs w:val="27"/>
        </w:rPr>
        <w:t>③</w:t>
      </w:r>
      <w:r>
        <w:rPr>
          <w:color w:val="000000"/>
          <w:sz w:val="27"/>
          <w:szCs w:val="27"/>
        </w:rPr>
        <w:t> </w:t>
      </w:r>
      <w:r>
        <w:t>Theme</w:t>
      </w:r>
      <w:r w:rsidR="002C000A">
        <w:t xml:space="preserve"> – Change the application look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④</w:t>
      </w:r>
      <w:r>
        <w:rPr>
          <w:color w:val="000000"/>
          <w:sz w:val="27"/>
          <w:szCs w:val="27"/>
        </w:rPr>
        <w:t> </w:t>
      </w:r>
      <w:r w:rsidR="00AD0270">
        <w:t>Output Display Background</w:t>
      </w:r>
      <w:r w:rsidR="002C000A">
        <w:t xml:space="preserve"> – Change the background colour for the output display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⑤</w:t>
      </w:r>
      <w:r>
        <w:rPr>
          <w:color w:val="000000"/>
          <w:sz w:val="27"/>
          <w:szCs w:val="27"/>
        </w:rPr>
        <w:t> </w:t>
      </w:r>
      <w:r w:rsidR="00AD0270">
        <w:t>Stage Display Background</w:t>
      </w:r>
      <w:r w:rsidR="002C000A">
        <w:t xml:space="preserve"> – Change the background colour for the stage display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>⑥</w:t>
      </w:r>
      <w:r>
        <w:rPr>
          <w:color w:val="000000"/>
          <w:sz w:val="27"/>
          <w:szCs w:val="27"/>
        </w:rPr>
        <w:t> </w:t>
      </w:r>
      <w:r w:rsidR="00F9782F">
        <w:t>Save</w:t>
      </w:r>
      <w:r w:rsidR="002C000A">
        <w:t xml:space="preserve"> – Save changes</w:t>
      </w:r>
    </w:p>
    <w:p w:rsidR="00F9782F" w:rsidRDefault="00AD0270" w:rsidP="005C487A">
      <w:pPr>
        <w:pStyle w:val="Heading3"/>
      </w:pPr>
      <w:r w:rsidRPr="00216B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6BDB2D8" wp14:editId="7682E228">
                <wp:simplePos x="0" y="0"/>
                <wp:positionH relativeFrom="column">
                  <wp:posOffset>489156</wp:posOffset>
                </wp:positionH>
                <wp:positionV relativeFrom="page">
                  <wp:posOffset>1296670</wp:posOffset>
                </wp:positionV>
                <wp:extent cx="373380" cy="325755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B2D8" id="_x0000_s1038" type="#_x0000_t202" style="position:absolute;margin-left:38.5pt;margin-top:102.1pt;width:29.4pt;height:25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t>Display</w:t>
      </w:r>
    </w:p>
    <w:p w:rsid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D2FED53" wp14:editId="62B086BB">
                <wp:simplePos x="0" y="0"/>
                <wp:positionH relativeFrom="margin">
                  <wp:align>center</wp:align>
                </wp:positionH>
                <wp:positionV relativeFrom="page">
                  <wp:posOffset>1901583</wp:posOffset>
                </wp:positionV>
                <wp:extent cx="373380" cy="325755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ED53" id="_x0000_s1039" type="#_x0000_t202" style="position:absolute;margin-left:0;margin-top:149.75pt;width:29.4pt;height:25.65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voEAIAAP0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39CFC6" wp14:editId="2EE4CC67">
                <wp:simplePos x="0" y="0"/>
                <wp:positionH relativeFrom="margin">
                  <wp:align>center</wp:align>
                </wp:positionH>
                <wp:positionV relativeFrom="page">
                  <wp:posOffset>5384954</wp:posOffset>
                </wp:positionV>
                <wp:extent cx="373380" cy="325755"/>
                <wp:effectExtent l="0" t="0" r="0" b="0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⑧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CFC6" id="_x0000_s1040" type="#_x0000_t202" style="position:absolute;margin-left:0;margin-top:424pt;width:29.4pt;height:25.65pt;z-index:2517012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yYm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⑧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76AF98" wp14:editId="003B40E0">
                <wp:simplePos x="0" y="0"/>
                <wp:positionH relativeFrom="column">
                  <wp:posOffset>157686</wp:posOffset>
                </wp:positionH>
                <wp:positionV relativeFrom="page">
                  <wp:posOffset>4086860</wp:posOffset>
                </wp:positionV>
                <wp:extent cx="373380" cy="325755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⑦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6AF98" id="_x0000_s1041" type="#_x0000_t202" style="position:absolute;margin-left:12.4pt;margin-top:321.8pt;width:29.4pt;height:25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⑦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A44FF3" wp14:editId="499C146A">
                <wp:simplePos x="0" y="0"/>
                <wp:positionH relativeFrom="column">
                  <wp:posOffset>632254</wp:posOffset>
                </wp:positionH>
                <wp:positionV relativeFrom="page">
                  <wp:posOffset>7573010</wp:posOffset>
                </wp:positionV>
                <wp:extent cx="373380" cy="32575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4FF3" id="_x0000_s1042" type="#_x0000_t202" style="position:absolute;margin-left:49.8pt;margin-top:596.3pt;width:29.4pt;height:25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9A5D7B1" wp14:editId="3A505860">
                <wp:simplePos x="0" y="0"/>
                <wp:positionH relativeFrom="column">
                  <wp:posOffset>270939</wp:posOffset>
                </wp:positionH>
                <wp:positionV relativeFrom="page">
                  <wp:posOffset>3265170</wp:posOffset>
                </wp:positionV>
                <wp:extent cx="373380" cy="325755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⑤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D7B1" id="_x0000_s1043" type="#_x0000_t202" style="position:absolute;margin-left:21.35pt;margin-top:257.1pt;width:29.4pt;height:25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tl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D4073E" wp14:editId="4226B6C8">
                <wp:simplePos x="0" y="0"/>
                <wp:positionH relativeFrom="column">
                  <wp:posOffset>106955</wp:posOffset>
                </wp:positionH>
                <wp:positionV relativeFrom="page">
                  <wp:posOffset>3788829</wp:posOffset>
                </wp:positionV>
                <wp:extent cx="373380" cy="325755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073E" id="_x0000_s1044" type="#_x0000_t202" style="position:absolute;margin-left:8.4pt;margin-top:298.35pt;width:29.4pt;height:2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sJEAIAAP0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⑥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3956D4" wp14:editId="1DC4E3AD">
                <wp:simplePos x="0" y="0"/>
                <wp:positionH relativeFrom="column">
                  <wp:posOffset>281298</wp:posOffset>
                </wp:positionH>
                <wp:positionV relativeFrom="page">
                  <wp:posOffset>2958935</wp:posOffset>
                </wp:positionV>
                <wp:extent cx="373380" cy="325755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56D4" id="_x0000_s1045" type="#_x0000_t202" style="position:absolute;margin-left:22.15pt;margin-top:233pt;width:29.4pt;height:2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0CE6D7" wp14:editId="79009C45">
                <wp:simplePos x="0" y="0"/>
                <wp:positionH relativeFrom="column">
                  <wp:posOffset>487757</wp:posOffset>
                </wp:positionH>
                <wp:positionV relativeFrom="page">
                  <wp:posOffset>2662456</wp:posOffset>
                </wp:positionV>
                <wp:extent cx="373380" cy="325755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Pr="00216BD7" w:rsidRDefault="00AD0270" w:rsidP="00AD0270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E6D7" id="_x0000_s1046" type="#_x0000_t202" style="position:absolute;margin-left:38.4pt;margin-top:209.65pt;width:29.4pt;height:25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" filled="f" stroked="f">
                <v:textbox>
                  <w:txbxContent>
                    <w:p w:rsidR="00AD0270" w:rsidRPr="00216BD7" w:rsidRDefault="00AD0270" w:rsidP="00AD0270">
                      <w:pPr>
                        <w:jc w:val="center"/>
                      </w:pPr>
                      <w:r w:rsidRPr="00216BD7"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20" name="setting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ttingDisplay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70" w:rsidRDefault="002C000A" w:rsidP="00AD0270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>
        <w:t>Back</w:t>
      </w:r>
      <w:r w:rsidR="002C51BF">
        <w:t xml:space="preserve"> </w:t>
      </w:r>
      <w:r>
        <w:t>– Returns to the main interface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>
        <w:t xml:space="preserve">Settings Category </w:t>
      </w:r>
      <w:r w:rsidR="002C51BF">
        <w:t>S</w:t>
      </w:r>
      <w:r>
        <w:t>elector – Switch between setting categories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③</w:t>
      </w:r>
      <w:r w:rsidR="00DF02F9">
        <w:rPr>
          <w:color w:val="000000"/>
          <w:sz w:val="27"/>
          <w:szCs w:val="27"/>
        </w:rPr>
        <w:t> </w:t>
      </w:r>
      <w:r w:rsidR="00DF02F9">
        <w:t>Output Monitor</w:t>
      </w:r>
      <w:r>
        <w:t xml:space="preserve"> – Selects which monitor should be assigned for output content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④</w:t>
      </w:r>
      <w:r w:rsidR="00DF02F9">
        <w:rPr>
          <w:color w:val="000000"/>
          <w:sz w:val="27"/>
          <w:szCs w:val="27"/>
        </w:rPr>
        <w:t> </w:t>
      </w:r>
      <w:r w:rsidR="00DF02F9">
        <w:t>Enable Stage Display</w:t>
      </w:r>
      <w:r>
        <w:t xml:space="preserve"> – Enables the stage display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⑤</w:t>
      </w:r>
      <w:r w:rsidR="00DF02F9">
        <w:rPr>
          <w:color w:val="000000"/>
          <w:sz w:val="27"/>
          <w:szCs w:val="27"/>
        </w:rPr>
        <w:t> </w:t>
      </w:r>
      <w:r w:rsidR="00DF02F9">
        <w:t>Stage Display Monitor</w:t>
      </w:r>
      <w:r>
        <w:t xml:space="preserve"> – Selects which monitor should be assigned for stage content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⑥</w:t>
      </w:r>
      <w:r w:rsidR="00DF02F9">
        <w:rPr>
          <w:color w:val="000000"/>
          <w:sz w:val="27"/>
          <w:szCs w:val="27"/>
        </w:rPr>
        <w:t> </w:t>
      </w:r>
      <w:r w:rsidR="00DF02F9">
        <w:t>Pause media when hidden</w:t>
      </w:r>
      <w:r>
        <w:t xml:space="preserve"> – Changes media behaviour when hidden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⑦</w:t>
      </w:r>
      <w:r w:rsidR="00DF02F9">
        <w:rPr>
          <w:color w:val="000000"/>
          <w:sz w:val="27"/>
          <w:szCs w:val="27"/>
        </w:rPr>
        <w:t> </w:t>
      </w:r>
      <w:r w:rsidR="00DF02F9">
        <w:t>Mute audio when hidden</w:t>
      </w:r>
      <w:r>
        <w:t xml:space="preserve"> – Changes audio behaviour when hidden</w:t>
      </w:r>
      <w:r w:rsidR="00DF02F9">
        <w:br/>
      </w:r>
      <w:r w:rsidR="00DF02F9">
        <w:rPr>
          <w:rFonts w:ascii="Cambria Math" w:hAnsi="Cambria Math" w:cs="Cambria Math"/>
          <w:color w:val="000000"/>
          <w:sz w:val="27"/>
          <w:szCs w:val="27"/>
        </w:rPr>
        <w:t>⑧</w:t>
      </w:r>
      <w:r w:rsidR="00AD0270">
        <w:t xml:space="preserve"> System Display Settings</w:t>
      </w:r>
      <w:r>
        <w:t xml:space="preserve"> – Opens the Windows display settings</w:t>
      </w:r>
      <w:r w:rsidR="00AD0270">
        <w:br/>
      </w:r>
      <w:r w:rsidR="00AD0270">
        <w:rPr>
          <w:rFonts w:ascii="Cambria Math" w:hAnsi="Cambria Math" w:cs="Cambria Math"/>
          <w:color w:val="000000"/>
          <w:sz w:val="27"/>
          <w:szCs w:val="27"/>
        </w:rPr>
        <w:t>⑨</w:t>
      </w:r>
      <w:r w:rsidR="00AD0270">
        <w:rPr>
          <w:color w:val="000000"/>
          <w:sz w:val="27"/>
          <w:szCs w:val="27"/>
        </w:rPr>
        <w:t> </w:t>
      </w:r>
      <w:r w:rsidR="00AD0270">
        <w:t>Save</w:t>
      </w:r>
      <w:r>
        <w:t xml:space="preserve"> – Save changes</w:t>
      </w:r>
    </w:p>
    <w:p w:rsidR="00F9782F" w:rsidRDefault="00AD0270" w:rsidP="005C487A">
      <w:pPr>
        <w:pStyle w:val="Heading3"/>
      </w:pPr>
      <w:r w:rsidRPr="00216BD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0450EDB" wp14:editId="0457DA94">
                <wp:simplePos x="0" y="0"/>
                <wp:positionH relativeFrom="column">
                  <wp:posOffset>492125</wp:posOffset>
                </wp:positionH>
                <wp:positionV relativeFrom="page">
                  <wp:posOffset>1292431</wp:posOffset>
                </wp:positionV>
                <wp:extent cx="373380" cy="32575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50EDB" id="_x0000_s1047" type="#_x0000_t202" style="position:absolute;margin-left:38.75pt;margin-top:101.75pt;width:29.4pt;height:25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9782F">
        <w:t>About</w:t>
      </w:r>
    </w:p>
    <w:p w:rsidR="00F9782F" w:rsidRPr="00F9782F" w:rsidRDefault="00AD0270" w:rsidP="00F9782F">
      <w:r w:rsidRPr="00216BD7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5E2908" wp14:editId="1E58DB6B">
                <wp:simplePos x="0" y="0"/>
                <wp:positionH relativeFrom="margin">
                  <wp:align>center</wp:align>
                </wp:positionH>
                <wp:positionV relativeFrom="page">
                  <wp:posOffset>1911863</wp:posOffset>
                </wp:positionV>
                <wp:extent cx="373380" cy="32575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325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270" w:rsidRDefault="00AD0270" w:rsidP="00AD0270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E2908" id="_x0000_s1048" type="#_x0000_t202" style="position:absolute;margin-left:0;margin-top:150.55pt;width:29.4pt;height:25.6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" filled="f" stroked="f">
                <v:textbox>
                  <w:txbxContent>
                    <w:p w:rsidR="00AD0270" w:rsidRDefault="00AD0270" w:rsidP="00AD0270">
                      <w:pPr>
                        <w:jc w:val="center"/>
                      </w:pPr>
                      <w:r>
                        <w:rPr>
                          <w:rFonts w:ascii="Cambria Math" w:hAnsi="Cambria Math" w:cs="Cambria Math"/>
                          <w:color w:val="000000"/>
                          <w:sz w:val="27"/>
                          <w:szCs w:val="27"/>
                        </w:rPr>
                        <w:t>②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9782F">
        <w:rPr>
          <w:noProof/>
        </w:rPr>
        <w:drawing>
          <wp:inline distT="0" distB="0" distL="0" distR="0">
            <wp:extent cx="6645910" cy="6645910"/>
            <wp:effectExtent l="0" t="0" r="2540" b="2540"/>
            <wp:docPr id="21" name="settingAbout.png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ttingAbout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D1" w:rsidRDefault="002C000A">
      <w:r>
        <w:rPr>
          <w:rFonts w:ascii="Cambria Math" w:hAnsi="Cambria Math" w:cs="Cambria Math"/>
          <w:color w:val="000000"/>
          <w:sz w:val="27"/>
          <w:szCs w:val="27"/>
        </w:rPr>
        <w:t xml:space="preserve">① </w:t>
      </w:r>
      <w:r>
        <w:t>Back</w:t>
      </w:r>
      <w:r w:rsidR="002C51BF">
        <w:t xml:space="preserve"> </w:t>
      </w:r>
      <w:r>
        <w:t>– Returns to the main interface</w:t>
      </w:r>
      <w:r>
        <w:br/>
      </w:r>
      <w:r>
        <w:rPr>
          <w:rFonts w:ascii="Cambria Math" w:hAnsi="Cambria Math" w:cs="Cambria Math"/>
          <w:color w:val="000000"/>
          <w:sz w:val="27"/>
          <w:szCs w:val="27"/>
        </w:rPr>
        <w:t xml:space="preserve">② </w:t>
      </w:r>
      <w:r w:rsidR="002C51BF">
        <w:t>Settings Category S</w:t>
      </w:r>
      <w:r>
        <w:t xml:space="preserve">elector – Switch between setting categories </w:t>
      </w:r>
      <w:r w:rsidR="002F1DD1">
        <w:br w:type="page"/>
      </w:r>
    </w:p>
    <w:p w:rsidR="002F768C" w:rsidRDefault="002F768C" w:rsidP="002F1DD1">
      <w:pPr>
        <w:pStyle w:val="Heading1"/>
      </w:pPr>
      <w:r>
        <w:lastRenderedPageBreak/>
        <w:t>Usage</w:t>
      </w:r>
    </w:p>
    <w:p w:rsidR="006C3B97" w:rsidRDefault="006C3B97" w:rsidP="006C3B97">
      <w:pPr>
        <w:pStyle w:val="Heading2"/>
      </w:pPr>
      <w:r>
        <w:t>Basic Usage</w:t>
      </w:r>
    </w:p>
    <w:p w:rsidR="006C3B97" w:rsidRPr="006C3B97" w:rsidRDefault="006C3B97" w:rsidP="005C487A">
      <w:pPr>
        <w:pStyle w:val="Heading3"/>
      </w:pPr>
      <w:r>
        <w:t xml:space="preserve">Step 1: </w:t>
      </w:r>
      <w:r w:rsidR="00BD6919">
        <w:t xml:space="preserve">Open </w:t>
      </w:r>
      <w:proofErr w:type="spellStart"/>
      <w:r w:rsidR="00BD6919">
        <w:t>OnCue</w:t>
      </w:r>
      <w:proofErr w:type="spellEnd"/>
      <w:r w:rsidR="00BD6919">
        <w:t xml:space="preserve"> Projector</w:t>
      </w:r>
    </w:p>
    <w:p w:rsidR="006C3B97" w:rsidRDefault="006C3B97" w:rsidP="005C487A">
      <w:pPr>
        <w:pStyle w:val="Heading3"/>
      </w:pPr>
      <w:r>
        <w:t>Step 2: Add media</w:t>
      </w:r>
    </w:p>
    <w:p w:rsidR="00BD6919" w:rsidRDefault="006C3B97" w:rsidP="001051DD">
      <w:pPr>
        <w:spacing w:line="240" w:lineRule="auto"/>
      </w:pPr>
      <w:r>
        <w:t>Drag media items from your file explorer into the content list.</w:t>
      </w:r>
    </w:p>
    <w:p w:rsidR="006C3B97" w:rsidRDefault="006C3B97" w:rsidP="005C487A">
      <w:pPr>
        <w:pStyle w:val="Heading3"/>
      </w:pPr>
      <w:r>
        <w:t>Step 3: Play the media</w:t>
      </w:r>
    </w:p>
    <w:p w:rsidR="00E6182C" w:rsidRDefault="006C3B97" w:rsidP="001051DD">
      <w:pPr>
        <w:spacing w:line="240" w:lineRule="auto"/>
      </w:pPr>
      <w:r>
        <w:t xml:space="preserve">Either double-click or right-click on a media item and press </w:t>
      </w:r>
      <w:r w:rsidR="00301C6C">
        <w:rPr>
          <w:i/>
        </w:rPr>
        <w:fldChar w:fldCharType="begin"/>
      </w:r>
      <w:r w:rsidR="00301C6C">
        <w:rPr>
          <w:i/>
        </w:rPr>
        <w:instrText>EQ \x(</w:instrText>
      </w:r>
      <w:r w:rsidRPr="001051DD">
        <w:rPr>
          <w:i/>
        </w:rPr>
        <w:instrText>Play</w:instrText>
      </w:r>
      <w:r w:rsidR="00301C6C">
        <w:rPr>
          <w:i/>
        </w:rPr>
        <w:instrText>)</w:instrText>
      </w:r>
      <w:r w:rsidR="00301C6C">
        <w:rPr>
          <w:i/>
        </w:rPr>
        <w:fldChar w:fldCharType="end"/>
      </w:r>
      <w:r>
        <w:t>to display the item</w:t>
      </w:r>
      <w:r w:rsidR="001051DD">
        <w:t>.</w:t>
      </w:r>
    </w:p>
    <w:p w:rsidR="001051DD" w:rsidRDefault="001051DD" w:rsidP="002C000A">
      <w:pPr>
        <w:pStyle w:val="Heading2"/>
      </w:pPr>
      <w:r>
        <w:t>Reordering Your Content</w:t>
      </w:r>
    </w:p>
    <w:p w:rsidR="00E6182C" w:rsidRDefault="001051DD" w:rsidP="001051DD">
      <w:pPr>
        <w:spacing w:line="240" w:lineRule="auto"/>
      </w:pPr>
      <w:r>
        <w:t>You can modify the order of the content list by selecting an entry and dragging it to another position.</w:t>
      </w:r>
    </w:p>
    <w:p w:rsidR="001051DD" w:rsidRDefault="001051DD" w:rsidP="002C000A">
      <w:pPr>
        <w:pStyle w:val="Heading2"/>
      </w:pPr>
      <w:r>
        <w:t>Removing Content</w:t>
      </w:r>
    </w:p>
    <w:p w:rsidR="00E6182C" w:rsidRDefault="001051DD" w:rsidP="001051DD">
      <w:pPr>
        <w:rPr>
          <w:i/>
        </w:rPr>
      </w:pPr>
      <w:r>
        <w:t xml:space="preserve">To remove an entry from the list, right click that entry and press </w:t>
      </w:r>
      <w:r w:rsidR="00301C6C">
        <w:rPr>
          <w:i/>
        </w:rPr>
        <w:fldChar w:fldCharType="begin"/>
      </w:r>
      <w:r w:rsidR="00301C6C">
        <w:rPr>
          <w:i/>
        </w:rPr>
        <w:instrText xml:space="preserve"> EQ \x(</w:instrText>
      </w:r>
      <w:r w:rsidRPr="001051DD">
        <w:rPr>
          <w:i/>
        </w:rPr>
        <w:instrText>Remove</w:instrText>
      </w:r>
      <w:r w:rsidR="00301C6C">
        <w:rPr>
          <w:i/>
        </w:rPr>
        <w:instrText>)</w:instrText>
      </w:r>
      <w:r w:rsidR="00301C6C">
        <w:rPr>
          <w:i/>
        </w:rPr>
        <w:fldChar w:fldCharType="end"/>
      </w:r>
      <w:r>
        <w:t>.</w:t>
      </w:r>
      <w:r>
        <w:rPr>
          <w:i/>
        </w:rPr>
        <w:br/>
      </w:r>
      <w:r w:rsidRPr="00301C6C">
        <w:rPr>
          <w:i/>
        </w:rPr>
        <w:t>Note: The inability to remove content via the delete key on the keyboard is an intended feature</w:t>
      </w:r>
    </w:p>
    <w:p w:rsidR="001051DD" w:rsidRDefault="001051DD" w:rsidP="002C000A">
      <w:pPr>
        <w:pStyle w:val="Heading2"/>
      </w:pPr>
      <w:r>
        <w:t>Changing the Display Mode</w:t>
      </w:r>
    </w:p>
    <w:p w:rsidR="001051DD" w:rsidRDefault="001051DD" w:rsidP="001051DD">
      <w:pPr>
        <w:spacing w:line="240" w:lineRule="auto"/>
      </w:pPr>
      <w:proofErr w:type="spellStart"/>
      <w:r>
        <w:t>OnCue</w:t>
      </w:r>
      <w:proofErr w:type="spellEnd"/>
      <w:r>
        <w:t xml:space="preserve"> Projector has three display modes: </w:t>
      </w:r>
      <w:r w:rsidRPr="001051DD">
        <w:rPr>
          <w:i/>
        </w:rPr>
        <w:t>content</w:t>
      </w:r>
      <w:r>
        <w:t xml:space="preserve"> (default), </w:t>
      </w:r>
      <w:r w:rsidRPr="001051DD">
        <w:rPr>
          <w:i/>
        </w:rPr>
        <w:t>background</w:t>
      </w:r>
      <w:r>
        <w:t xml:space="preserve"> and </w:t>
      </w:r>
      <w:r w:rsidRPr="001051DD">
        <w:rPr>
          <w:i/>
        </w:rPr>
        <w:t>desktop</w:t>
      </w:r>
    </w:p>
    <w:p w:rsidR="001051DD" w:rsidRDefault="001051DD" w:rsidP="005412E9">
      <w:pPr>
        <w:spacing w:after="0" w:line="240" w:lineRule="auto"/>
      </w:pPr>
      <w:r>
        <w:t xml:space="preserve">The </w:t>
      </w:r>
      <w:r w:rsidRPr="001051DD">
        <w:rPr>
          <w:i/>
        </w:rPr>
        <w:t>content</w:t>
      </w:r>
      <w:r w:rsidR="005412E9">
        <w:t xml:space="preserve"> mode shows the output media</w:t>
      </w:r>
    </w:p>
    <w:p w:rsidR="001051DD" w:rsidRDefault="001051DD" w:rsidP="005412E9">
      <w:pPr>
        <w:spacing w:after="0" w:line="240" w:lineRule="auto"/>
      </w:pPr>
      <w:r>
        <w:t xml:space="preserve">The </w:t>
      </w:r>
      <w:r>
        <w:rPr>
          <w:i/>
        </w:rPr>
        <w:t>background</w:t>
      </w:r>
      <w:r>
        <w:t xml:space="preserve"> mode hides the output media, but retains the backg</w:t>
      </w:r>
      <w:r w:rsidR="005412E9">
        <w:t>round content</w:t>
      </w:r>
    </w:p>
    <w:p w:rsidR="001051DD" w:rsidRDefault="001051DD" w:rsidP="001051DD">
      <w:pPr>
        <w:spacing w:after="0" w:line="240" w:lineRule="auto"/>
      </w:pPr>
      <w:r>
        <w:t xml:space="preserve">The </w:t>
      </w:r>
      <w:r>
        <w:rPr>
          <w:i/>
        </w:rPr>
        <w:t>desktop</w:t>
      </w:r>
      <w:r>
        <w:t xml:space="preserve"> mode completely hides the output, and reveals the contents of the desktop</w:t>
      </w:r>
    </w:p>
    <w:p w:rsidR="001051DD" w:rsidRDefault="00CE02A5" w:rsidP="001051DD">
      <w:pPr>
        <w:spacing w:line="240" w:lineRule="auto"/>
      </w:pPr>
      <w:r>
        <w:br/>
      </w:r>
      <w:r w:rsidR="001051DD">
        <w:t>To change the display mode, select either</w:t>
      </w:r>
      <w:r w:rsidR="00301C6C">
        <w:t xml:space="preserve">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Show Content)</w:instrText>
      </w:r>
      <w:r w:rsidR="00301C6C">
        <w:fldChar w:fldCharType="end"/>
      </w:r>
      <w:r w:rsidR="001051DD">
        <w:t xml:space="preserve">,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Hide Content)</w:instrText>
      </w:r>
      <w:r w:rsidR="00301C6C">
        <w:fldChar w:fldCharType="end"/>
      </w:r>
      <w:r w:rsidR="001051DD">
        <w:t xml:space="preserve">, or </w:t>
      </w:r>
      <w:r w:rsidR="00301C6C">
        <w:fldChar w:fldCharType="begin"/>
      </w:r>
      <w:r w:rsidR="00301C6C">
        <w:instrText xml:space="preserve"> EQ \x(</w:instrText>
      </w:r>
      <w:r w:rsidR="00301C6C">
        <w:rPr>
          <w:i/>
        </w:rPr>
        <w:instrText>Show Desktop)</w:instrText>
      </w:r>
      <w:r w:rsidR="00301C6C">
        <w:fldChar w:fldCharType="end"/>
      </w:r>
      <w:r w:rsidR="00301C6C">
        <w:t xml:space="preserve">in the </w:t>
      </w:r>
      <w:r w:rsidR="00301C6C" w:rsidRPr="00301C6C">
        <w:rPr>
          <w:i/>
        </w:rPr>
        <w:t>Display Mode Selector</w:t>
      </w:r>
      <w:r w:rsidR="00301C6C">
        <w:t xml:space="preserve"> on the main interface, </w:t>
      </w:r>
      <w:r w:rsidR="001051DD">
        <w:t xml:space="preserve">respective for </w:t>
      </w:r>
      <w:r w:rsidR="001051DD">
        <w:rPr>
          <w:i/>
        </w:rPr>
        <w:t>content</w:t>
      </w:r>
      <w:r w:rsidR="001051DD">
        <w:t xml:space="preserve">, </w:t>
      </w:r>
      <w:r w:rsidR="001051DD">
        <w:rPr>
          <w:i/>
        </w:rPr>
        <w:t>background</w:t>
      </w:r>
      <w:r w:rsidR="001051DD">
        <w:t xml:space="preserve"> and </w:t>
      </w:r>
      <w:r w:rsidR="001051DD">
        <w:rPr>
          <w:i/>
        </w:rPr>
        <w:t>desktop</w:t>
      </w:r>
      <w:r w:rsidR="001051DD">
        <w:t xml:space="preserve"> mode.</w:t>
      </w:r>
    </w:p>
    <w:p w:rsidR="002C000A" w:rsidRDefault="002C000A" w:rsidP="002C000A">
      <w:pPr>
        <w:pStyle w:val="Heading2"/>
      </w:pPr>
      <w:r>
        <w:t>Media Controls</w:t>
      </w:r>
    </w:p>
    <w:p w:rsidR="009D478E" w:rsidRDefault="009D478E" w:rsidP="009D478E">
      <w:r>
        <w:t>The below media controls appear when specific types of media items are played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04F20" w:rsidTr="00C04F20">
        <w:tc>
          <w:tcPr>
            <w:tcW w:w="5228" w:type="dxa"/>
          </w:tcPr>
          <w:p w:rsidR="00C04F20" w:rsidRDefault="00C04F20" w:rsidP="00C04F20">
            <w:pPr>
              <w:pStyle w:val="Heading3"/>
              <w:outlineLvl w:val="2"/>
            </w:pPr>
            <w:r>
              <w:t>Audio / Video Files</w:t>
            </w:r>
          </w:p>
        </w:tc>
        <w:tc>
          <w:tcPr>
            <w:tcW w:w="5228" w:type="dxa"/>
          </w:tcPr>
          <w:p w:rsidR="00C04F20" w:rsidRDefault="00C04F20" w:rsidP="00C04F20">
            <w:pPr>
              <w:pStyle w:val="Heading3"/>
              <w:outlineLvl w:val="2"/>
            </w:pPr>
            <w:r>
              <w:t>PowerPoint Presentation</w:t>
            </w:r>
          </w:p>
        </w:tc>
      </w:tr>
      <w:tr w:rsidR="00C04F20" w:rsidTr="00C04F20">
        <w:tc>
          <w:tcPr>
            <w:tcW w:w="5228" w:type="dxa"/>
            <w:vAlign w:val="center"/>
          </w:tcPr>
          <w:p w:rsidR="00C04F20" w:rsidRDefault="00CC627B" w:rsidP="00C04F20">
            <w:pPr>
              <w:jc w:val="center"/>
            </w:pP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08C6389E" wp14:editId="3776AF82">
                      <wp:simplePos x="0" y="0"/>
                      <wp:positionH relativeFrom="margin">
                        <wp:posOffset>44450</wp:posOffset>
                      </wp:positionH>
                      <wp:positionV relativeFrom="page">
                        <wp:posOffset>1449705</wp:posOffset>
                      </wp:positionV>
                      <wp:extent cx="373380" cy="325755"/>
                      <wp:effectExtent l="0" t="0" r="0" b="0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6389E" id="_x0000_s1049" type="#_x0000_t202" style="position:absolute;left:0;text-align:left;margin-left:3.5pt;margin-top:114.15pt;width:29.4pt;height:25.6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145DD106" wp14:editId="6E288CA6">
                      <wp:simplePos x="0" y="0"/>
                      <wp:positionH relativeFrom="column">
                        <wp:posOffset>937260</wp:posOffset>
                      </wp:positionH>
                      <wp:positionV relativeFrom="page">
                        <wp:posOffset>1456055</wp:posOffset>
                      </wp:positionV>
                      <wp:extent cx="373380" cy="325755"/>
                      <wp:effectExtent l="0" t="0" r="0" b="0"/>
                      <wp:wrapNone/>
                      <wp:docPr id="1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D106" id="_x0000_s1050" type="#_x0000_t202" style="position:absolute;left:0;text-align:left;margin-left:73.8pt;margin-top:114.65pt;width:29.4pt;height:25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uj1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④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F47606A" wp14:editId="704AAEA0">
                      <wp:simplePos x="0" y="0"/>
                      <wp:positionH relativeFrom="column">
                        <wp:posOffset>467360</wp:posOffset>
                      </wp:positionH>
                      <wp:positionV relativeFrom="page">
                        <wp:posOffset>1457325</wp:posOffset>
                      </wp:positionV>
                      <wp:extent cx="373380" cy="325755"/>
                      <wp:effectExtent l="0" t="0" r="0" b="0"/>
                      <wp:wrapNone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Pr="00216BD7" w:rsidRDefault="00CC627B" w:rsidP="00CC627B">
                                  <w:pPr>
                                    <w:jc w:val="center"/>
                                  </w:pPr>
                                  <w:r w:rsidRPr="00216BD7"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7606A" id="_x0000_s1051" type="#_x0000_t202" style="position:absolute;left:0;text-align:left;margin-left:36.8pt;margin-top:114.75pt;width:29.4pt;height:25.6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" filled="f" stroked="f">
                      <v:textbox>
                        <w:txbxContent>
                          <w:p w:rsidR="00CC627B" w:rsidRPr="00216BD7" w:rsidRDefault="00CC627B" w:rsidP="00CC627B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D3271A7" wp14:editId="733F0B40">
                      <wp:simplePos x="0" y="0"/>
                      <wp:positionH relativeFrom="column">
                        <wp:posOffset>65405</wp:posOffset>
                      </wp:positionH>
                      <wp:positionV relativeFrom="page">
                        <wp:posOffset>573405</wp:posOffset>
                      </wp:positionV>
                      <wp:extent cx="373380" cy="325755"/>
                      <wp:effectExtent l="0" t="0" r="0" b="0"/>
                      <wp:wrapNone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271A7" id="_x0000_s1052" type="#_x0000_t202" style="position:absolute;left:0;text-align:left;margin-left:5.15pt;margin-top:45.15pt;width:29.4pt;height:25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C04F20">
              <w:rPr>
                <w:noProof/>
              </w:rPr>
              <w:drawing>
                <wp:inline distT="0" distB="0" distL="0" distR="0">
                  <wp:extent cx="3135085" cy="1786999"/>
                  <wp:effectExtent l="0" t="0" r="8255" b="3810"/>
                  <wp:docPr id="25" name="contentMedia.png" descr="A screenshot of a cell phone&#10;&#10;Description generated with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ontentMedia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48" cy="181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C04F20" w:rsidRDefault="00CC627B" w:rsidP="00030E27">
            <w:pPr>
              <w:jc w:val="center"/>
            </w:pP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D3271A7" wp14:editId="733F0B40">
                      <wp:simplePos x="0" y="0"/>
                      <wp:positionH relativeFrom="column">
                        <wp:posOffset>313055</wp:posOffset>
                      </wp:positionH>
                      <wp:positionV relativeFrom="page">
                        <wp:posOffset>673735</wp:posOffset>
                      </wp:positionV>
                      <wp:extent cx="373380" cy="325755"/>
                      <wp:effectExtent l="0" t="0" r="0" b="0"/>
                      <wp:wrapNone/>
                      <wp:docPr id="19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①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271A7" id="_x0000_s1053" type="#_x0000_t202" style="position:absolute;left:0;text-align:left;margin-left:24.65pt;margin-top:53.05pt;width:29.4pt;height:2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lY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①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7F47606A" wp14:editId="704AAEA0">
                      <wp:simplePos x="0" y="0"/>
                      <wp:positionH relativeFrom="column">
                        <wp:posOffset>2121535</wp:posOffset>
                      </wp:positionH>
                      <wp:positionV relativeFrom="page">
                        <wp:posOffset>1504315</wp:posOffset>
                      </wp:positionV>
                      <wp:extent cx="373380" cy="325755"/>
                      <wp:effectExtent l="0" t="0" r="0" b="0"/>
                      <wp:wrapNone/>
                      <wp:docPr id="2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Pr="00216BD7" w:rsidRDefault="00CC627B" w:rsidP="00CC627B">
                                  <w:pPr>
                                    <w:jc w:val="center"/>
                                  </w:pPr>
                                  <w:r w:rsidRPr="00216BD7"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③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7606A" id="_x0000_s1054" type="#_x0000_t202" style="position:absolute;left:0;text-align:left;margin-left:167.05pt;margin-top:118.45pt;width:29.4pt;height:25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" filled="f" stroked="f">
                      <v:textbox>
                        <w:txbxContent>
                          <w:p w:rsidR="00CC627B" w:rsidRPr="00216BD7" w:rsidRDefault="00CC627B" w:rsidP="00CC627B">
                            <w:pPr>
                              <w:jc w:val="center"/>
                            </w:pPr>
                            <w:r w:rsidRPr="00216BD7"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③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Pr="00CC627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08C6389E" wp14:editId="3776AF82">
                      <wp:simplePos x="0" y="0"/>
                      <wp:positionH relativeFrom="margin">
                        <wp:posOffset>679450</wp:posOffset>
                      </wp:positionH>
                      <wp:positionV relativeFrom="page">
                        <wp:posOffset>1510030</wp:posOffset>
                      </wp:positionV>
                      <wp:extent cx="373380" cy="325755"/>
                      <wp:effectExtent l="0" t="0" r="0" b="0"/>
                      <wp:wrapNone/>
                      <wp:docPr id="1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80" cy="3257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627B" w:rsidRDefault="00CC627B" w:rsidP="00CC627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ambria Math" w:hAnsi="Cambria Math" w:cs="Cambria Math"/>
                                      <w:color w:val="000000"/>
                                      <w:sz w:val="27"/>
                                      <w:szCs w:val="27"/>
                                    </w:rPr>
                                    <w:t>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6389E" id="_x0000_s1055" type="#_x0000_t202" style="position:absolute;left:0;text-align:left;margin-left:53.5pt;margin-top:118.9pt;width:29.4pt;height:25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" filled="f" stroked="f">
                      <v:textbox>
                        <w:txbxContent>
                          <w:p w:rsidR="00CC627B" w:rsidRDefault="00CC627B" w:rsidP="00CC627B">
                            <w:pPr>
                              <w:jc w:val="center"/>
                            </w:pP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7"/>
                                <w:szCs w:val="27"/>
                              </w:rPr>
                              <w:t>②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030E27">
              <w:rPr>
                <w:noProof/>
              </w:rPr>
              <w:drawing>
                <wp:inline distT="0" distB="0" distL="0" distR="0">
                  <wp:extent cx="1809713" cy="1852295"/>
                  <wp:effectExtent l="0" t="0" r="635" b="0"/>
                  <wp:docPr id="28" name="contentPresentation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contentPresentation.png"/>
                          <pic:cNvPicPr/>
                        </pic:nvPicPr>
                        <pic:blipFill>
                          <a:blip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058" cy="1885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4F20" w:rsidTr="00C04F20">
        <w:tc>
          <w:tcPr>
            <w:tcW w:w="5228" w:type="dxa"/>
            <w:vAlign w:val="center"/>
          </w:tcPr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① </w:t>
            </w:r>
            <w:r>
              <w:t>Progress Bar / Scrubber</w:t>
            </w:r>
          </w:p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② </w:t>
            </w:r>
            <w:r>
              <w:t>Pause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③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Play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④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Mute button</w:t>
            </w:r>
          </w:p>
        </w:tc>
        <w:tc>
          <w:tcPr>
            <w:tcW w:w="5228" w:type="dxa"/>
            <w:vAlign w:val="center"/>
          </w:tcPr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① </w:t>
            </w:r>
            <w:r>
              <w:t>Slide list</w:t>
            </w:r>
          </w:p>
          <w:p w:rsidR="00C04F20" w:rsidRDefault="00C04F20" w:rsidP="00C04F20"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 xml:space="preserve">② </w:t>
            </w:r>
            <w:r>
              <w:t>Previous button</w:t>
            </w:r>
            <w:r>
              <w:br/>
            </w: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③</w:t>
            </w:r>
            <w:r>
              <w:rPr>
                <w:color w:val="000000"/>
                <w:sz w:val="27"/>
                <w:szCs w:val="27"/>
              </w:rPr>
              <w:t> </w:t>
            </w:r>
            <w:r>
              <w:t>Next button</w:t>
            </w:r>
          </w:p>
        </w:tc>
      </w:tr>
    </w:tbl>
    <w:p w:rsidR="002F768C" w:rsidRDefault="00631056" w:rsidP="00631056">
      <w:pPr>
        <w:pStyle w:val="Heading1"/>
      </w:pPr>
      <w:r>
        <w:lastRenderedPageBreak/>
        <w:t xml:space="preserve">Configuring </w:t>
      </w:r>
      <w:proofErr w:type="spellStart"/>
      <w:r>
        <w:t>OnCue</w:t>
      </w:r>
      <w:proofErr w:type="spellEnd"/>
      <w:r>
        <w:t xml:space="preserve"> Projector</w:t>
      </w:r>
    </w:p>
    <w:p w:rsidR="00E6182C" w:rsidRPr="0076008E" w:rsidRDefault="00631056" w:rsidP="00E6182C">
      <w:pPr>
        <w:pStyle w:val="Heading2"/>
        <w:rPr>
          <w:i/>
        </w:rPr>
      </w:pPr>
      <w:r>
        <w:t>User Interface</w:t>
      </w:r>
      <w:r w:rsidR="00E6182C">
        <w:t xml:space="preserve"> Theme</w:t>
      </w:r>
      <w:r w:rsidR="0076008E">
        <w:t xml:space="preserve"> </w:t>
      </w:r>
      <w:r w:rsidR="0076008E" w:rsidRPr="0076008E">
        <w:t>(</w:t>
      </w:r>
      <w:r w:rsidR="0076008E" w:rsidRPr="0076008E">
        <w:rPr>
          <w:i/>
        </w:rPr>
        <w:t xml:space="preserve">General </w:t>
      </w:r>
      <w:r w:rsidR="0076008E" w:rsidRPr="0076008E">
        <w:rPr>
          <w:rFonts w:ascii="Courier New" w:hAnsi="Courier New" w:cs="Courier New"/>
          <w:i/>
        </w:rPr>
        <w:sym w:font="Wingdings" w:char="F0E0"/>
      </w:r>
      <w:r w:rsidR="0076008E" w:rsidRPr="0076008E">
        <w:rPr>
          <w:rFonts w:ascii="Courier New" w:hAnsi="Courier New" w:cs="Courier New"/>
          <w:i/>
        </w:rPr>
        <w:t xml:space="preserve"> </w:t>
      </w:r>
      <w:r w:rsidR="0076008E" w:rsidRPr="0076008E">
        <w:rPr>
          <w:i/>
        </w:rPr>
        <w:t>Theme</w:t>
      </w:r>
      <w:r w:rsidR="0076008E" w:rsidRPr="0076008E">
        <w:t>)</w:t>
      </w:r>
    </w:p>
    <w:p w:rsidR="00E6182C" w:rsidRPr="00E6182C" w:rsidRDefault="00E6182C" w:rsidP="00E6182C">
      <w:proofErr w:type="spellStart"/>
      <w:r>
        <w:t>OnCue</w:t>
      </w:r>
      <w:proofErr w:type="spellEnd"/>
      <w:r>
        <w:t xml:space="preserve"> Projector has four </w:t>
      </w:r>
      <w:proofErr w:type="spellStart"/>
      <w:r>
        <w:t>preset</w:t>
      </w:r>
      <w:proofErr w:type="spellEnd"/>
      <w:r>
        <w:t xml:space="preserve"> themes that you can use to change the co</w:t>
      </w:r>
      <w:r w:rsidR="0076008E">
        <w:t>lour scheme of the application.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6182C" w:rsidTr="00E6182C">
        <w:trPr>
          <w:jc w:val="center"/>
        </w:trPr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C598D18" wp14:editId="52869C92">
                  <wp:extent cx="1486800" cy="1486800"/>
                  <wp:effectExtent l="0" t="0" r="0" b="0"/>
                  <wp:docPr id="10" name="theme_blue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theme_blue.png"/>
                          <pic:cNvPicPr/>
                        </pic:nvPicPr>
                        <pic:blipFill>
                          <a:blip r:link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131787D" wp14:editId="31E81905">
                  <wp:extent cx="1486800" cy="1486800"/>
                  <wp:effectExtent l="0" t="0" r="0" b="0"/>
                  <wp:docPr id="11" name="theme_red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heme_red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3014A4D7" wp14:editId="2304A5A6">
                  <wp:extent cx="1486800" cy="1486800"/>
                  <wp:effectExtent l="0" t="0" r="0" b="0"/>
                  <wp:docPr id="13" name="theme_grey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heme_grey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  <w:vAlign w:val="center"/>
          </w:tcPr>
          <w:p w:rsidR="00E6182C" w:rsidRDefault="00E6182C" w:rsidP="00301C6C">
            <w:pPr>
              <w:tabs>
                <w:tab w:val="center" w:pos="5233"/>
              </w:tabs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453871B" wp14:editId="1372DA52">
                  <wp:extent cx="1486800" cy="1486800"/>
                  <wp:effectExtent l="0" t="0" r="0" b="0"/>
                  <wp:docPr id="15" name="theme_dark.png" descr="A screenshot of a cell phone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theme_dark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800" cy="14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182C" w:rsidRDefault="00E6182C" w:rsidP="00E6182C"/>
    <w:p w:rsidR="00E6182C" w:rsidRDefault="00E6182C" w:rsidP="00E6182C">
      <w:pPr>
        <w:rPr>
          <w:noProof/>
        </w:rPr>
      </w:pPr>
      <w:r>
        <w:rPr>
          <w:noProof/>
        </w:rPr>
        <w:t xml:space="preserve">OnCue Projector also allows you to choose your own colour scheme. To do so select the </w:t>
      </w:r>
      <w:r w:rsidRPr="00E6182C">
        <w:rPr>
          <w:i/>
          <w:noProof/>
        </w:rPr>
        <w:fldChar w:fldCharType="begin"/>
      </w:r>
      <w:r w:rsidRPr="00E6182C">
        <w:rPr>
          <w:i/>
          <w:noProof/>
        </w:rPr>
        <w:instrText xml:space="preserve"> EQ \x(</w:instrText>
      </w:r>
      <w:r>
        <w:rPr>
          <w:i/>
          <w:noProof/>
        </w:rPr>
        <w:instrText xml:space="preserve"> </w:instrText>
      </w:r>
      <w:r w:rsidRPr="00E6182C">
        <w:rPr>
          <w:i/>
          <w:noProof/>
        </w:rPr>
        <w:instrText>...</w:instrText>
      </w:r>
      <w:r>
        <w:rPr>
          <w:i/>
          <w:noProof/>
        </w:rPr>
        <w:instrText xml:space="preserve"> </w:instrText>
      </w:r>
      <w:r w:rsidRPr="00E6182C">
        <w:rPr>
          <w:i/>
          <w:noProof/>
        </w:rPr>
        <w:instrText>)</w:instrText>
      </w:r>
      <w:r w:rsidRPr="00E6182C">
        <w:rPr>
          <w:i/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\x(aa) </w:instrText>
      </w:r>
      <w:r>
        <w:rPr>
          <w:noProof/>
        </w:rPr>
        <w:fldChar w:fldCharType="end"/>
      </w:r>
      <w:r>
        <w:rPr>
          <w:noProof/>
        </w:rPr>
        <w:fldChar w:fldCharType="begin"/>
      </w:r>
      <w:r>
        <w:rPr>
          <w:noProof/>
        </w:rPr>
        <w:instrText xml:space="preserve"> \x(a) </w:instrText>
      </w:r>
      <w:r>
        <w:rPr>
          <w:noProof/>
        </w:rPr>
        <w:fldChar w:fldCharType="end"/>
      </w:r>
      <w:r>
        <w:rPr>
          <w:noProof/>
        </w:rPr>
        <w:t xml:space="preserve"> button</w:t>
      </w:r>
      <w:r w:rsidR="005412E9">
        <w:rPr>
          <w:noProof/>
        </w:rPr>
        <w:t>.</w:t>
      </w:r>
    </w:p>
    <w:p w:rsidR="005412E9" w:rsidRDefault="005412E9" w:rsidP="00E6182C">
      <w:r>
        <w:rPr>
          <w:noProof/>
        </w:rPr>
        <w:drawing>
          <wp:inline distT="0" distB="0" distL="0" distR="0">
            <wp:extent cx="6645910" cy="1838325"/>
            <wp:effectExtent l="0" t="0" r="2540" b="9525"/>
            <wp:docPr id="196" name="settings_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settings_custom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F71">
        <w:br/>
      </w:r>
    </w:p>
    <w:p w:rsidR="005412E9" w:rsidRPr="00E6182C" w:rsidRDefault="005412E9" w:rsidP="001B7F71">
      <w:pPr>
        <w:jc w:val="center"/>
      </w:pPr>
      <w:r>
        <w:rPr>
          <w:noProof/>
        </w:rPr>
        <w:drawing>
          <wp:inline distT="0" distB="0" distL="0" distR="0">
            <wp:extent cx="6561707" cy="3499033"/>
            <wp:effectExtent l="0" t="0" r="0" b="6350"/>
            <wp:docPr id="197" name="settings_custom_colorPicker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settings_custom_colorPicker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81793" cy="350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4B" w:rsidRDefault="00DD674B" w:rsidP="00DD674B">
      <w:pPr>
        <w:pStyle w:val="Heading2"/>
      </w:pPr>
      <w:r>
        <w:lastRenderedPageBreak/>
        <w:t>Stage Display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 w:rsidRPr="00301C6C">
        <w:rPr>
          <w:rFonts w:ascii="Courier New" w:hAnsi="Courier New" w:cs="Courier New"/>
          <w:i/>
        </w:rPr>
        <w:t xml:space="preserve"> </w:t>
      </w:r>
      <w:r w:rsidR="0076008E" w:rsidRPr="00301C6C">
        <w:rPr>
          <w:i/>
        </w:rPr>
        <w:t>E</w:t>
      </w:r>
      <w:r w:rsidR="0076008E">
        <w:rPr>
          <w:i/>
        </w:rPr>
        <w:t>nable Stage Display</w:t>
      </w:r>
      <w:r w:rsidR="0076008E" w:rsidRPr="0076008E">
        <w:t>)</w:t>
      </w:r>
    </w:p>
    <w:p w:rsidR="00301C6C" w:rsidRPr="00DE1F76" w:rsidRDefault="00DD674B" w:rsidP="00DD674B">
      <w:r w:rsidRPr="00DE1F76">
        <w:t>In production terms,</w:t>
      </w:r>
      <w:r w:rsidR="007258BC" w:rsidRPr="00DE1F76">
        <w:t xml:space="preserve"> a</w:t>
      </w:r>
      <w:r w:rsidRPr="00DE1F76">
        <w:t xml:space="preserve"> stage display </w:t>
      </w:r>
      <w:r w:rsidR="007258BC" w:rsidRPr="00DE1F76">
        <w:t xml:space="preserve">(or confidence monitor) </w:t>
      </w:r>
      <w:r w:rsidRPr="00DE1F76">
        <w:t xml:space="preserve">is a screen which </w:t>
      </w:r>
      <w:r w:rsidR="007258BC" w:rsidRPr="00DE1F76">
        <w:t>contains useful information for the people on stage, for example: the current time, the lyrics of a song, the contents of the next slide, a countdown timer, and stage messages sent from the production crew</w:t>
      </w:r>
      <w:r w:rsidR="00301C6C" w:rsidRPr="00DE1F76">
        <w:t>.</w:t>
      </w:r>
    </w:p>
    <w:p w:rsidR="00032BBC" w:rsidRPr="00032BBC" w:rsidRDefault="00301C6C" w:rsidP="00DD674B">
      <w:r>
        <w:t xml:space="preserve">To enable Stage Display, select </w:t>
      </w:r>
      <w:r>
        <w:fldChar w:fldCharType="begin"/>
      </w:r>
      <w:r w:rsidR="0076008E">
        <w:instrText xml:space="preserve"> EQ \x(ON)</w:instrText>
      </w:r>
      <w:r>
        <w:fldChar w:fldCharType="end"/>
      </w:r>
      <w:r w:rsidR="0076008E">
        <w:t>.</w:t>
      </w:r>
      <w:r w:rsidR="00032BBC">
        <w:rPr>
          <w:i/>
        </w:rPr>
        <w:br/>
      </w:r>
      <w:r w:rsidR="00032BBC">
        <w:t xml:space="preserve">Then select a monitor to be used for the stage display in the </w:t>
      </w:r>
      <w:r w:rsidR="00032BBC">
        <w:rPr>
          <w:i/>
        </w:rPr>
        <w:t>Stage Display Monitor</w:t>
      </w:r>
      <w:r w:rsidR="00032BBC">
        <w:t xml:space="preserve"> dropdown box.</w:t>
      </w:r>
    </w:p>
    <w:p w:rsidR="00DD674B" w:rsidRPr="007258BC" w:rsidRDefault="00301C6C" w:rsidP="00DD674B">
      <w:pPr>
        <w:rPr>
          <w:i/>
        </w:rPr>
      </w:pPr>
      <w:r>
        <w:rPr>
          <w:i/>
        </w:rPr>
        <w:t xml:space="preserve">Note: Depending on your audience size, and technical ability of stage members and operators, the use of a stage display may not be appropriate, and would be better for the stage monitor to simply be a duplicate of the output screen. [ For instructions to do so, refer to </w:t>
      </w:r>
      <w:r w:rsidRPr="00301C6C">
        <w:rPr>
          <w:b/>
          <w:i/>
        </w:rPr>
        <w:t xml:space="preserve">Monitor </w:t>
      </w:r>
      <w:proofErr w:type="gramStart"/>
      <w:r w:rsidRPr="00301C6C">
        <w:rPr>
          <w:b/>
          <w:i/>
        </w:rPr>
        <w:t>Assignment</w:t>
      </w:r>
      <w:r>
        <w:rPr>
          <w:i/>
        </w:rPr>
        <w:t xml:space="preserve"> ]</w:t>
      </w:r>
      <w:proofErr w:type="gramEnd"/>
    </w:p>
    <w:p w:rsidR="00631056" w:rsidRDefault="00631056" w:rsidP="00E6182C">
      <w:pPr>
        <w:pStyle w:val="Heading2"/>
      </w:pPr>
      <w:r>
        <w:t>Display Background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 w:rsidRPr="00301C6C">
        <w:rPr>
          <w:rFonts w:ascii="Courier New" w:hAnsi="Courier New" w:cs="Courier New"/>
          <w:i/>
        </w:rPr>
        <w:t xml:space="preserve"> </w:t>
      </w:r>
      <w:r w:rsidR="0076008E">
        <w:rPr>
          <w:i/>
        </w:rPr>
        <w:t>Background</w:t>
      </w:r>
      <w:r w:rsidR="0076008E" w:rsidRPr="0076008E">
        <w:t>)</w:t>
      </w:r>
    </w:p>
    <w:p w:rsidR="00E6182C" w:rsidRPr="00E6182C" w:rsidRDefault="00DE1F76" w:rsidP="00E6182C">
      <w:r>
        <w:t xml:space="preserve">The </w:t>
      </w:r>
      <w:r w:rsidRPr="00DE1F76">
        <w:rPr>
          <w:i/>
        </w:rPr>
        <w:t>Output Display Background</w:t>
      </w:r>
      <w:r>
        <w:t xml:space="preserve"> and </w:t>
      </w:r>
      <w:r>
        <w:rPr>
          <w:i/>
        </w:rPr>
        <w:t>Stage Display Background</w:t>
      </w:r>
      <w:r w:rsidR="0076008E">
        <w:t xml:space="preserve"> settings refer to the background colour of the output and stage display outputs. This should be set to black, unless otherwise needed.</w:t>
      </w:r>
      <w:r w:rsidR="0076008E">
        <w:br/>
        <w:t xml:space="preserve">Custom colours can also be set by </w:t>
      </w:r>
      <w:r w:rsidR="0076008E">
        <w:rPr>
          <w:noProof/>
        </w:rPr>
        <w:t xml:space="preserve">selecting the </w:t>
      </w:r>
      <w:r w:rsidR="0076008E" w:rsidRPr="00E6182C">
        <w:rPr>
          <w:i/>
          <w:noProof/>
        </w:rPr>
        <w:fldChar w:fldCharType="begin"/>
      </w:r>
      <w:r w:rsidR="0076008E" w:rsidRPr="00E6182C">
        <w:rPr>
          <w:i/>
          <w:noProof/>
        </w:rPr>
        <w:instrText xml:space="preserve"> EQ \x(</w:instrText>
      </w:r>
      <w:r w:rsidR="0076008E">
        <w:rPr>
          <w:i/>
          <w:noProof/>
        </w:rPr>
        <w:instrText xml:space="preserve"> </w:instrText>
      </w:r>
      <w:r w:rsidR="0076008E" w:rsidRPr="00E6182C">
        <w:rPr>
          <w:i/>
          <w:noProof/>
        </w:rPr>
        <w:instrText>...</w:instrText>
      </w:r>
      <w:r w:rsidR="0076008E">
        <w:rPr>
          <w:i/>
          <w:noProof/>
        </w:rPr>
        <w:instrText xml:space="preserve"> </w:instrText>
      </w:r>
      <w:r w:rsidR="0076008E" w:rsidRPr="00E6182C">
        <w:rPr>
          <w:i/>
          <w:noProof/>
        </w:rPr>
        <w:instrText>)</w:instrText>
      </w:r>
      <w:r w:rsidR="0076008E" w:rsidRPr="00E6182C">
        <w:rPr>
          <w:i/>
          <w:noProof/>
        </w:rPr>
        <w:fldChar w:fldCharType="end"/>
      </w:r>
      <w:r w:rsidR="0076008E">
        <w:rPr>
          <w:noProof/>
        </w:rPr>
        <w:fldChar w:fldCharType="begin"/>
      </w:r>
      <w:r w:rsidR="0076008E">
        <w:rPr>
          <w:noProof/>
        </w:rPr>
        <w:instrText xml:space="preserve"> \x(aa) </w:instrText>
      </w:r>
      <w:r w:rsidR="0076008E">
        <w:rPr>
          <w:noProof/>
        </w:rPr>
        <w:fldChar w:fldCharType="end"/>
      </w:r>
      <w:r w:rsidR="0076008E">
        <w:rPr>
          <w:noProof/>
        </w:rPr>
        <w:fldChar w:fldCharType="begin"/>
      </w:r>
      <w:r w:rsidR="0076008E">
        <w:rPr>
          <w:noProof/>
        </w:rPr>
        <w:instrText xml:space="preserve"> \x(a) </w:instrText>
      </w:r>
      <w:r w:rsidR="0076008E">
        <w:rPr>
          <w:noProof/>
        </w:rPr>
        <w:fldChar w:fldCharType="end"/>
      </w:r>
      <w:r w:rsidR="0076008E">
        <w:rPr>
          <w:noProof/>
        </w:rPr>
        <w:t xml:space="preserve"> button.</w:t>
      </w:r>
    </w:p>
    <w:p w:rsidR="00631056" w:rsidRDefault="00631056" w:rsidP="00E6182C">
      <w:pPr>
        <w:pStyle w:val="Heading2"/>
      </w:pPr>
      <w:r>
        <w:t>Monitor Assignment</w:t>
      </w:r>
      <w:r w:rsidR="0076008E">
        <w:t xml:space="preserve"> (</w:t>
      </w:r>
      <w:r w:rsidR="0076008E" w:rsidRPr="00301C6C">
        <w:rPr>
          <w:i/>
        </w:rPr>
        <w:t xml:space="preserve">Display </w:t>
      </w:r>
      <w:r w:rsidR="0076008E" w:rsidRPr="00301C6C">
        <w:rPr>
          <w:rFonts w:ascii="Courier New" w:hAnsi="Courier New" w:cs="Courier New"/>
          <w:i/>
        </w:rPr>
        <w:sym w:font="Wingdings" w:char="F0E0"/>
      </w:r>
      <w:r w:rsidR="0076008E">
        <w:rPr>
          <w:rFonts w:ascii="Courier New" w:hAnsi="Courier New" w:cs="Courier New"/>
          <w:i/>
        </w:rPr>
        <w:t xml:space="preserve"> </w:t>
      </w:r>
      <w:r w:rsidR="0076008E">
        <w:rPr>
          <w:i/>
        </w:rPr>
        <w:t>Monitor</w:t>
      </w:r>
      <w:r w:rsidR="0076008E" w:rsidRPr="0076008E">
        <w:t>)</w:t>
      </w:r>
    </w:p>
    <w:p w:rsidR="0076008E" w:rsidRDefault="0076008E" w:rsidP="0076008E">
      <w:r>
        <w:t xml:space="preserve">To change the </w:t>
      </w:r>
      <w:r w:rsidR="005C487A">
        <w:t xml:space="preserve">display devices for the </w:t>
      </w:r>
      <w:r>
        <w:rPr>
          <w:i/>
        </w:rPr>
        <w:t>Output Monitor</w:t>
      </w:r>
      <w:r>
        <w:t xml:space="preserve"> and </w:t>
      </w:r>
      <w:r>
        <w:rPr>
          <w:i/>
        </w:rPr>
        <w:t>Stage Display Monitor</w:t>
      </w:r>
      <w:r>
        <w:t xml:space="preserve">, </w:t>
      </w:r>
      <w:r w:rsidR="005C487A">
        <w:t>select the desired monitor in each dropdown box</w:t>
      </w:r>
    </w:p>
    <w:p w:rsidR="005C487A" w:rsidRDefault="005C487A" w:rsidP="005C487A">
      <w:pPr>
        <w:pStyle w:val="Heading3"/>
      </w:pPr>
      <w:r>
        <w:t>System Display Settings</w:t>
      </w:r>
    </w:p>
    <w:p w:rsidR="005C487A" w:rsidRDefault="005C487A" w:rsidP="005C487A">
      <w:r>
        <w:t xml:space="preserve">To change the orientation, resolution, and behaviour of your attached monitors, open the Screen Resolutions setting in your Control Panel (i.e. </w:t>
      </w:r>
      <w:proofErr w:type="spellStart"/>
      <w:r w:rsidRPr="005C487A">
        <w:rPr>
          <w:i/>
        </w:rPr>
        <w:t>desk.cpl</w:t>
      </w:r>
      <w:proofErr w:type="spellEnd"/>
      <w:r>
        <w:t>) and make the desired changes.</w:t>
      </w:r>
      <w:r>
        <w:br/>
        <w:t xml:space="preserve">This can be performed by pressing the </w:t>
      </w:r>
      <w:r>
        <w:fldChar w:fldCharType="begin"/>
      </w:r>
      <w:r>
        <w:instrText xml:space="preserve"> EQ \x(System Display Settings)</w:instrText>
      </w:r>
      <w:r>
        <w:fldChar w:fldCharType="end"/>
      </w:r>
      <w:r>
        <w:t xml:space="preserve"> button in the Display category.</w:t>
      </w:r>
    </w:p>
    <w:p w:rsidR="00E6182C" w:rsidRPr="00E6182C" w:rsidRDefault="005412E9" w:rsidP="00E6182C">
      <w:r>
        <w:rPr>
          <w:noProof/>
        </w:rPr>
        <w:drawing>
          <wp:inline distT="0" distB="0" distL="0" distR="0">
            <wp:extent cx="3452400" cy="2120400"/>
            <wp:effectExtent l="0" t="0" r="0" b="0"/>
            <wp:docPr id="198" name="settingDisplay_systemDisplay.png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settingDisplay_systemDisplay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24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87A">
        <w:rPr>
          <w:noProof/>
        </w:rPr>
        <w:drawing>
          <wp:inline distT="0" distB="0" distL="0" distR="0" wp14:anchorId="12D4FE9A" wp14:editId="103826C0">
            <wp:extent cx="3171305" cy="2105826"/>
            <wp:effectExtent l="0" t="0" r="0" b="8890"/>
            <wp:docPr id="31" name="system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stemDisplay.png"/>
                    <pic:cNvPicPr/>
                  </pic:nvPicPr>
                  <pic:blipFill>
                    <a:blip r:link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71305" cy="21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87" w:rsidRDefault="005C487A" w:rsidP="00592D87">
      <w:r>
        <w:t xml:space="preserve">For tutorial on configuring the System Display Settings, please refer to </w:t>
      </w:r>
      <w:hyperlink r:id="rId29" w:history="1">
        <w:r w:rsidRPr="005C487A">
          <w:rPr>
            <w:rStyle w:val="Hyperlink"/>
            <w:color w:val="auto"/>
            <w:u w:val="none"/>
          </w:rPr>
          <w:t>online help</w:t>
        </w:r>
      </w:hyperlink>
      <w:r>
        <w:t>.</w:t>
      </w:r>
    </w:p>
    <w:p w:rsidR="00631056" w:rsidRPr="00631056" w:rsidRDefault="00631056" w:rsidP="00727526">
      <w:pPr>
        <w:pStyle w:val="Heading2"/>
      </w:pPr>
      <w:r>
        <w:t>Media Behaviour When Hidden</w:t>
      </w:r>
      <w:r w:rsidR="00727526">
        <w:t xml:space="preserve"> (</w:t>
      </w:r>
      <w:r w:rsidR="00727526" w:rsidRPr="00301C6C">
        <w:rPr>
          <w:i/>
        </w:rPr>
        <w:t xml:space="preserve">Display </w:t>
      </w:r>
      <w:r w:rsidR="00727526" w:rsidRPr="00301C6C">
        <w:rPr>
          <w:rFonts w:ascii="Courier New" w:hAnsi="Courier New" w:cs="Courier New"/>
          <w:i/>
        </w:rPr>
        <w:sym w:font="Wingdings" w:char="F0E0"/>
      </w:r>
      <w:r w:rsidR="00727526">
        <w:rPr>
          <w:rFonts w:ascii="Courier New" w:hAnsi="Courier New" w:cs="Courier New"/>
          <w:i/>
        </w:rPr>
        <w:t xml:space="preserve"> </w:t>
      </w:r>
      <w:r w:rsidR="00727526">
        <w:rPr>
          <w:i/>
        </w:rPr>
        <w:t>Media</w:t>
      </w:r>
      <w:r w:rsidR="00727526" w:rsidRPr="0076008E">
        <w:t>)</w:t>
      </w:r>
    </w:p>
    <w:p w:rsidR="00727526" w:rsidRDefault="00727526" w:rsidP="002710E5">
      <w:pPr>
        <w:tabs>
          <w:tab w:val="center" w:pos="5233"/>
        </w:tabs>
        <w:rPr>
          <w:i/>
        </w:rPr>
      </w:pPr>
      <w:r>
        <w:t xml:space="preserve">The </w:t>
      </w:r>
      <w:r>
        <w:rPr>
          <w:i/>
        </w:rPr>
        <w:t>Pause media when hidden</w:t>
      </w:r>
      <w:r>
        <w:t xml:space="preserve"> preference controls whether the media item should continue to play when the </w:t>
      </w:r>
      <w:r w:rsidRPr="00727526">
        <w:rPr>
          <w:i/>
        </w:rPr>
        <w:t>background</w:t>
      </w:r>
      <w:r>
        <w:t xml:space="preserve"> or </w:t>
      </w:r>
      <w:r w:rsidRPr="00727526">
        <w:rPr>
          <w:i/>
        </w:rPr>
        <w:t>desktop</w:t>
      </w:r>
      <w:r>
        <w:t xml:space="preserve"> display mode is selected</w:t>
      </w:r>
      <w:r>
        <w:rPr>
          <w:i/>
        </w:rPr>
        <w:br/>
      </w:r>
    </w:p>
    <w:p w:rsidR="00E6182C" w:rsidRPr="002710E5" w:rsidRDefault="00727526" w:rsidP="002710E5">
      <w:pPr>
        <w:tabs>
          <w:tab w:val="center" w:pos="5233"/>
        </w:tabs>
        <w:rPr>
          <w:b/>
        </w:rPr>
      </w:pPr>
      <w:r>
        <w:t xml:space="preserve">The </w:t>
      </w:r>
      <w:r>
        <w:rPr>
          <w:i/>
        </w:rPr>
        <w:t xml:space="preserve">Mute audio when hidden </w:t>
      </w:r>
      <w:r>
        <w:t xml:space="preserve">preference controls whether the media’s audio should play in </w:t>
      </w:r>
      <w:r w:rsidRPr="00727526">
        <w:rPr>
          <w:i/>
        </w:rPr>
        <w:t>background</w:t>
      </w:r>
      <w:r>
        <w:t xml:space="preserve"> or </w:t>
      </w:r>
      <w:r w:rsidRPr="00727526">
        <w:rPr>
          <w:i/>
        </w:rPr>
        <w:t>desktop</w:t>
      </w:r>
      <w:r>
        <w:t xml:space="preserve"> display mode. This preference is only enabled when </w:t>
      </w:r>
      <w:r>
        <w:rPr>
          <w:i/>
        </w:rPr>
        <w:t xml:space="preserve">Pause media when hidden </w:t>
      </w:r>
      <w:r>
        <w:t>is disabled</w:t>
      </w:r>
    </w:p>
    <w:sectPr w:rsidR="00E6182C" w:rsidRPr="002710E5" w:rsidSect="00DB54E6">
      <w:headerReference w:type="default" r:id="rId30"/>
      <w:footerReference w:type="default" r:id="rId31"/>
      <w:footerReference w:type="first" r:id="rId32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C29" w:rsidRDefault="00463C29" w:rsidP="002270E2">
      <w:pPr>
        <w:spacing w:after="0" w:line="240" w:lineRule="auto"/>
      </w:pPr>
      <w:r>
        <w:separator/>
      </w:r>
    </w:p>
  </w:endnote>
  <w:endnote w:type="continuationSeparator" w:id="0">
    <w:p w:rsidR="00463C29" w:rsidRDefault="00463C29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1C6C" w:rsidRDefault="00301C6C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B7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 w:rsidP="008D3341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featherbear.navhaxs.au.eu.org</w:t>
    </w:r>
  </w:p>
  <w:p w:rsidR="00301C6C" w:rsidRPr="008D3341" w:rsidRDefault="00301C6C" w:rsidP="008D3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C29" w:rsidRDefault="00463C29" w:rsidP="002270E2">
      <w:pPr>
        <w:spacing w:after="0" w:line="240" w:lineRule="auto"/>
      </w:pPr>
      <w:r>
        <w:separator/>
      </w:r>
    </w:p>
  </w:footnote>
  <w:footnote w:type="continuationSeparator" w:id="0">
    <w:p w:rsidR="00463C29" w:rsidRDefault="00463C29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A015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9555C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C6C" w:rsidRPr="00077492" w:rsidRDefault="00463C29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6D98F33D6A894D7AB8A7A043CBE4B7B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01C6C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User Manual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301C6C" w:rsidRPr="00077492" w:rsidRDefault="00463C29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6D98F33D6A894D7AB8A7A043CBE4B7BF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301C6C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User Manual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37D2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C02B6"/>
    <w:multiLevelType w:val="hybridMultilevel"/>
    <w:tmpl w:val="5DA64098"/>
    <w:lvl w:ilvl="0" w:tplc="1F30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52D0"/>
    <w:multiLevelType w:val="hybridMultilevel"/>
    <w:tmpl w:val="F5F8F4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3"/>
    <w:rsid w:val="00030E27"/>
    <w:rsid w:val="000322D4"/>
    <w:rsid w:val="00032BBC"/>
    <w:rsid w:val="00034EE0"/>
    <w:rsid w:val="00036633"/>
    <w:rsid w:val="00040F0F"/>
    <w:rsid w:val="00077492"/>
    <w:rsid w:val="000C0BB7"/>
    <w:rsid w:val="000F39CF"/>
    <w:rsid w:val="001051DD"/>
    <w:rsid w:val="0015008A"/>
    <w:rsid w:val="001B7F71"/>
    <w:rsid w:val="001C1E20"/>
    <w:rsid w:val="001D1992"/>
    <w:rsid w:val="00200C5F"/>
    <w:rsid w:val="002270E2"/>
    <w:rsid w:val="002710E5"/>
    <w:rsid w:val="002C000A"/>
    <w:rsid w:val="002C51BF"/>
    <w:rsid w:val="002F1DD1"/>
    <w:rsid w:val="002F768C"/>
    <w:rsid w:val="00301C6C"/>
    <w:rsid w:val="003C045A"/>
    <w:rsid w:val="00430DF7"/>
    <w:rsid w:val="00463C29"/>
    <w:rsid w:val="00470A24"/>
    <w:rsid w:val="004C4944"/>
    <w:rsid w:val="004E352C"/>
    <w:rsid w:val="005147D9"/>
    <w:rsid w:val="00537C9B"/>
    <w:rsid w:val="005412E9"/>
    <w:rsid w:val="00570048"/>
    <w:rsid w:val="00592D87"/>
    <w:rsid w:val="005C487A"/>
    <w:rsid w:val="00620B7A"/>
    <w:rsid w:val="00631056"/>
    <w:rsid w:val="006C3B97"/>
    <w:rsid w:val="007258BC"/>
    <w:rsid w:val="00727526"/>
    <w:rsid w:val="00753DA3"/>
    <w:rsid w:val="0076008E"/>
    <w:rsid w:val="00770933"/>
    <w:rsid w:val="007B2E70"/>
    <w:rsid w:val="008D3341"/>
    <w:rsid w:val="008E3FB4"/>
    <w:rsid w:val="008F6A72"/>
    <w:rsid w:val="009221B4"/>
    <w:rsid w:val="009D478E"/>
    <w:rsid w:val="00A71FB0"/>
    <w:rsid w:val="00A728D7"/>
    <w:rsid w:val="00A915F4"/>
    <w:rsid w:val="00AD0270"/>
    <w:rsid w:val="00AD1B43"/>
    <w:rsid w:val="00AF3ED2"/>
    <w:rsid w:val="00B705A6"/>
    <w:rsid w:val="00BD6919"/>
    <w:rsid w:val="00C04F20"/>
    <w:rsid w:val="00C059B3"/>
    <w:rsid w:val="00C47524"/>
    <w:rsid w:val="00C94428"/>
    <w:rsid w:val="00CB25C3"/>
    <w:rsid w:val="00CB7E8B"/>
    <w:rsid w:val="00CC627B"/>
    <w:rsid w:val="00CE02A5"/>
    <w:rsid w:val="00CF7CBC"/>
    <w:rsid w:val="00D0503D"/>
    <w:rsid w:val="00DB54E6"/>
    <w:rsid w:val="00DC414C"/>
    <w:rsid w:val="00DD674B"/>
    <w:rsid w:val="00DE1F76"/>
    <w:rsid w:val="00DE2290"/>
    <w:rsid w:val="00DF02F9"/>
    <w:rsid w:val="00E6182C"/>
    <w:rsid w:val="00E71916"/>
    <w:rsid w:val="00E833C0"/>
    <w:rsid w:val="00E95852"/>
    <w:rsid w:val="00F17B6D"/>
    <w:rsid w:val="00F2379E"/>
    <w:rsid w:val="00F40765"/>
    <w:rsid w:val="00F9782F"/>
    <w:rsid w:val="00FB125E"/>
    <w:rsid w:val="00FC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AC938"/>
  <w15:chartTrackingRefBased/>
  <w15:docId w15:val="{D8C947AA-4167-4C6E-A15A-4617579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B7A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0B7A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20B7A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0B7A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20B7A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620B7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20B7A"/>
  </w:style>
  <w:style w:type="paragraph" w:styleId="Header">
    <w:name w:val="header"/>
    <w:basedOn w:val="Normal"/>
    <w:link w:val="HeaderChar"/>
    <w:uiPriority w:val="99"/>
    <w:unhideWhenUsed/>
    <w:rsid w:val="00620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B7A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620B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B7A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620B7A"/>
    <w:rPr>
      <w:color w:val="808080"/>
    </w:rPr>
  </w:style>
  <w:style w:type="paragraph" w:styleId="ListParagraph">
    <w:name w:val="List Paragraph"/>
    <w:basedOn w:val="Normal"/>
    <w:uiPriority w:val="34"/>
    <w:qFormat/>
    <w:rsid w:val="002F7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B7A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B7A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0B7A"/>
    <w:rPr>
      <w:rFonts w:ascii="Verb Light" w:eastAsiaTheme="majorEastAsia" w:hAnsi="Verb Light" w:cstheme="majorBidi"/>
      <w:sz w:val="32"/>
      <w:szCs w:val="24"/>
    </w:rPr>
  </w:style>
  <w:style w:type="table" w:styleId="TableGrid">
    <w:name w:val="Table Grid"/>
    <w:basedOn w:val="TableNormal"/>
    <w:uiPriority w:val="39"/>
    <w:rsid w:val="0051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782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0B7A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5C4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eatherbear@navhaxs.au.eu.org" TargetMode="External"/><Relationship Id="rId18" Type="http://schemas.openxmlformats.org/officeDocument/2006/relationships/image" Target="file:///D:\BTsync\BTsync\AS4%20-%20Software%20Major%20-%20OnCue\masters\User%20Manual\settingAbout.png" TargetMode="External"/><Relationship Id="rId26" Type="http://schemas.openxmlformats.org/officeDocument/2006/relationships/image" Target="file:///D:\BTsync\BTsync\AS4%20-%20Software%20Major%20-%20OnCue\masters\User%20Manual\settings_custom_colorPicker.png" TargetMode="External"/><Relationship Id="rId3" Type="http://schemas.openxmlformats.org/officeDocument/2006/relationships/styles" Target="styles.xml"/><Relationship Id="rId21" Type="http://schemas.openxmlformats.org/officeDocument/2006/relationships/image" Target="file:///D:\BTsync\BTsync\AS4%20-%20Software%20Major%20-%20OnCue\masters\User%20Manual\theme_blue.png" TargetMode="External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bearbear12345.github.io/OnCue" TargetMode="External"/><Relationship Id="rId17" Type="http://schemas.openxmlformats.org/officeDocument/2006/relationships/image" Target="file:///D:\BTsync\BTsync\AS4%20-%20Software%20Major%20-%20OnCue\masters\User%20Manual\settingDisplay.png" TargetMode="External"/><Relationship Id="rId25" Type="http://schemas.openxmlformats.org/officeDocument/2006/relationships/image" Target="file:///D:\BTsync\BTsync\AS4%20-%20Software%20Major%20-%20OnCue\masters\User%20Manual\settings_custom.p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D:\BTsync\BTsync\AS4%20-%20Software%20Major%20-%20OnCue\masters\User%20Manual\setting_blue.png" TargetMode="External"/><Relationship Id="rId20" Type="http://schemas.openxmlformats.org/officeDocument/2006/relationships/image" Target="file:///D:\BTsync\BTsync\AS4%20-%20Software%20Major%20-%20OnCue\masters\User%20Manual\contentPresentation.png" TargetMode="External"/><Relationship Id="rId29" Type="http://schemas.openxmlformats.org/officeDocument/2006/relationships/hyperlink" Target="http://lmgtfy.com/?q=windows+system+display+setting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file:///D:\BTsync\BTsync\AS4%20-%20Software%20Major%20-%20OnCue\masters\User%20Manual\theme_dark.png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file:///D:\BTsync\BTsync\AS4%20-%20Software%20Major%20-%20OnCue\masters\User%20Manual\main.png" TargetMode="External"/><Relationship Id="rId23" Type="http://schemas.openxmlformats.org/officeDocument/2006/relationships/image" Target="file:///D:\BTsync\BTsync\AS4%20-%20Software%20Major%20-%20OnCue\masters\User%20Manual\theme_grey.png" TargetMode="External"/><Relationship Id="rId28" Type="http://schemas.openxmlformats.org/officeDocument/2006/relationships/image" Target="file:///D:\BTsync\BTsync\AS4%20-%20Software%20Major%20-%20OnCue\masters\User%20Manual\systemDisplay.png" TargetMode="External"/><Relationship Id="rId10" Type="http://schemas.openxmlformats.org/officeDocument/2006/relationships/image" Target="media/image3.svg"/><Relationship Id="rId19" Type="http://schemas.openxmlformats.org/officeDocument/2006/relationships/image" Target="file:///D:\BTsync\BTsync\AS4%20-%20Software%20Major%20-%20OnCue\masters\User%20Manual\contentMedia.png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earbear12345.github.io/OnCue" TargetMode="External"/><Relationship Id="rId22" Type="http://schemas.openxmlformats.org/officeDocument/2006/relationships/image" Target="file:///D:\BTsync\BTsync\AS4%20-%20Software%20Major%20-%20OnCue\masters\User%20Manual\theme_red.png" TargetMode="External"/><Relationship Id="rId27" Type="http://schemas.openxmlformats.org/officeDocument/2006/relationships/image" Target="file:///D:\BTsync\BTsync\AS4%20-%20Software%20Major%20-%20OnCue\masters\User%20Manual\settingDisplay_systemDisplay.png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AB82D78BA46DF9A03FA261380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177D-F0FA-40B5-952B-61C83B77D508}"/>
      </w:docPartPr>
      <w:docPartBody>
        <w:p w:rsidR="00D974E3" w:rsidRDefault="00E57AD7">
          <w:pPr>
            <w:pStyle w:val="E19AB82D78BA46DF9A03FA261380A2A9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6D98F33D6A894D7AB8A7A043CBE4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BB1A-FB08-4092-89DF-CFC9BF10160B}"/>
      </w:docPartPr>
      <w:docPartBody>
        <w:p w:rsidR="00D974E3" w:rsidRDefault="00E57AD7">
          <w:pPr>
            <w:pStyle w:val="6D98F33D6A894D7AB8A7A043CBE4B7BF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D7"/>
    <w:rsid w:val="0016557F"/>
    <w:rsid w:val="001C5DA0"/>
    <w:rsid w:val="002826EE"/>
    <w:rsid w:val="003D2A09"/>
    <w:rsid w:val="00586068"/>
    <w:rsid w:val="00747DAD"/>
    <w:rsid w:val="00873E5B"/>
    <w:rsid w:val="008B4790"/>
    <w:rsid w:val="008E433C"/>
    <w:rsid w:val="00B5055C"/>
    <w:rsid w:val="00D974E3"/>
    <w:rsid w:val="00E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DA0"/>
    <w:rPr>
      <w:color w:val="808080"/>
    </w:rPr>
  </w:style>
  <w:style w:type="paragraph" w:customStyle="1" w:styleId="E19AB82D78BA46DF9A03FA261380A2A9">
    <w:name w:val="E19AB82D78BA46DF9A03FA261380A2A9"/>
  </w:style>
  <w:style w:type="paragraph" w:customStyle="1" w:styleId="6D98F33D6A894D7AB8A7A043CBE4B7BF">
    <w:name w:val="6D98F33D6A894D7AB8A7A043CBE4B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67EE-643C-4A03-93E4-C07DB011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271</TotalTime>
  <Pages>9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User Manual</dc:description>
  <cp:lastModifiedBy>Andrew Wong</cp:lastModifiedBy>
  <cp:revision>42</cp:revision>
  <cp:lastPrinted>2017-07-05T15:12:00Z</cp:lastPrinted>
  <dcterms:created xsi:type="dcterms:W3CDTF">2017-07-03T06:35:00Z</dcterms:created>
  <dcterms:modified xsi:type="dcterms:W3CDTF">2017-07-05T15:12:00Z</dcterms:modified>
</cp:coreProperties>
</file>