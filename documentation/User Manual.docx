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A728D7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E19AB82D78BA46DF9A03FA261380A2A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B25C3">
            <w:rPr>
              <w:rFonts w:ascii="VerbCond Regular" w:hAnsi="VerbCond Regular"/>
              <w:sz w:val="144"/>
            </w:rPr>
            <w:t>User Manual</w:t>
          </w:r>
        </w:sdtContent>
      </w:sdt>
    </w:p>
    <w:p w:rsidR="00077492" w:rsidRDefault="00077492"/>
    <w:p w:rsidR="00CB25C3" w:rsidRDefault="00077492" w:rsidP="003C045A">
      <w:pPr>
        <w:tabs>
          <w:tab w:val="center" w:pos="5233"/>
        </w:tabs>
      </w:pPr>
      <w:r>
        <w:br w:type="page"/>
      </w:r>
      <w:r w:rsidR="002F768C">
        <w:lastRenderedPageBreak/>
        <w:t>Interface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Show a screenshot of the interface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 xml:space="preserve">Label buttons </w:t>
      </w:r>
      <w:r>
        <w:sym w:font="Wingdings" w:char="F0E0"/>
      </w:r>
      <w:r>
        <w:t xml:space="preserve"> (1) FUNCTION – Description</w:t>
      </w:r>
    </w:p>
    <w:p w:rsidR="002F768C" w:rsidRDefault="002F768C" w:rsidP="002F768C">
      <w:pPr>
        <w:tabs>
          <w:tab w:val="center" w:pos="5233"/>
        </w:tabs>
      </w:pPr>
    </w:p>
    <w:p w:rsidR="002F768C" w:rsidRDefault="002F768C" w:rsidP="002F768C">
      <w:pPr>
        <w:tabs>
          <w:tab w:val="center" w:pos="5233"/>
        </w:tabs>
      </w:pPr>
      <w:r>
        <w:t>Usage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Drag media items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Double Click / Right clicks end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Remove → right click delete [delete key no work on purpose]</w:t>
      </w:r>
    </w:p>
    <w:p w:rsidR="008E3FB4" w:rsidRDefault="008E3FB4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Content, hide, desktop</w:t>
      </w:r>
    </w:p>
    <w:p w:rsidR="008E3FB4" w:rsidRDefault="008E3FB4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 xml:space="preserve">Clear </w:t>
      </w:r>
      <w:proofErr w:type="spellStart"/>
      <w:r>
        <w:t>contetn</w:t>
      </w:r>
      <w:proofErr w:type="spellEnd"/>
    </w:p>
    <w:p w:rsidR="002F768C" w:rsidRDefault="002F768C" w:rsidP="002F768C">
      <w:pPr>
        <w:tabs>
          <w:tab w:val="center" w:pos="5233"/>
        </w:tabs>
      </w:pPr>
    </w:p>
    <w:p w:rsidR="002F768C" w:rsidRDefault="002F768C" w:rsidP="002F768C">
      <w:pPr>
        <w:tabs>
          <w:tab w:val="center" w:pos="5233"/>
        </w:tabs>
      </w:pPr>
      <w:r>
        <w:t>Settings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Theme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 w:rsidRPr="002F768C">
        <w:rPr>
          <w:b/>
        </w:rPr>
        <w:t>Stage Display Background</w:t>
      </w:r>
      <w:r>
        <w:rPr>
          <w:b/>
        </w:rPr>
        <w:t xml:space="preserve"> + CUSTOM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Output Display Background + CUSTOM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Output Monitor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 w:rsidRPr="002F768C">
        <w:rPr>
          <w:b/>
        </w:rPr>
        <w:t>Enable Stage Display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 w:rsidRPr="002F768C">
        <w:rPr>
          <w:b/>
        </w:rPr>
        <w:t>Stage Display Monitor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Pause media when hidden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Mute audio when hidden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System Display Settings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About</w:t>
      </w:r>
      <w:bookmarkStart w:id="0" w:name="_GoBack"/>
      <w:bookmarkEnd w:id="0"/>
    </w:p>
    <w:sectPr w:rsidR="002F768C" w:rsidRPr="002F768C" w:rsidSect="00DB54E6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8D7" w:rsidRDefault="00A728D7" w:rsidP="002270E2">
      <w:pPr>
        <w:spacing w:after="0" w:line="240" w:lineRule="auto"/>
      </w:pPr>
      <w:r>
        <w:separator/>
      </w:r>
    </w:p>
  </w:endnote>
  <w:endnote w:type="continuationSeparator" w:id="0">
    <w:p w:rsidR="00A728D7" w:rsidRDefault="00A728D7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Cond Regular">
    <w:altName w:val="Arial"/>
    <w:panose1 w:val="00000000000000000000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C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8D7" w:rsidRDefault="00A728D7" w:rsidP="002270E2">
      <w:pPr>
        <w:spacing w:after="0" w:line="240" w:lineRule="auto"/>
      </w:pPr>
      <w:r>
        <w:separator/>
      </w:r>
    </w:p>
  </w:footnote>
  <w:footnote w:type="continuationSeparator" w:id="0">
    <w:p w:rsidR="00A728D7" w:rsidRDefault="00A728D7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9A015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9555C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A728D7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6D98F33D6A894D7AB8A7A043CBE4B7B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B25C3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User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A728D7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6D98F33D6A894D7AB8A7A043CBE4B7BF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B25C3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User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E37D2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C02B6"/>
    <w:multiLevelType w:val="hybridMultilevel"/>
    <w:tmpl w:val="5DA64098"/>
    <w:lvl w:ilvl="0" w:tplc="1F30F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C3"/>
    <w:rsid w:val="00034EE0"/>
    <w:rsid w:val="00036633"/>
    <w:rsid w:val="00077492"/>
    <w:rsid w:val="0015008A"/>
    <w:rsid w:val="001D1992"/>
    <w:rsid w:val="00200C5F"/>
    <w:rsid w:val="002270E2"/>
    <w:rsid w:val="002F768C"/>
    <w:rsid w:val="003C045A"/>
    <w:rsid w:val="00430DF7"/>
    <w:rsid w:val="00537C9B"/>
    <w:rsid w:val="00753DA3"/>
    <w:rsid w:val="008E3FB4"/>
    <w:rsid w:val="008F6A72"/>
    <w:rsid w:val="00A728D7"/>
    <w:rsid w:val="00AF3ED2"/>
    <w:rsid w:val="00C059B3"/>
    <w:rsid w:val="00CB25C3"/>
    <w:rsid w:val="00D0503D"/>
    <w:rsid w:val="00DB54E6"/>
    <w:rsid w:val="00DC414C"/>
    <w:rsid w:val="00E71916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F197E"/>
  <w15:chartTrackingRefBased/>
  <w15:docId w15:val="{D8C947AA-4167-4C6E-A15A-46175796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paragraph" w:styleId="ListParagraph">
    <w:name w:val="List Paragraph"/>
    <w:basedOn w:val="Normal"/>
    <w:uiPriority w:val="34"/>
    <w:qFormat/>
    <w:rsid w:val="002F7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Tsync\BTsyncMAIN\AS4%20-%20Software%20Major%20-%20OnCue\documentation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9AB82D78BA46DF9A03FA261380A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177D-F0FA-40B5-952B-61C83B77D508}"/>
      </w:docPartPr>
      <w:docPartBody>
        <w:p w:rsidR="00D974E3" w:rsidRDefault="00E57AD7">
          <w:pPr>
            <w:pStyle w:val="E19AB82D78BA46DF9A03FA261380A2A9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6D98F33D6A894D7AB8A7A043CBE4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BB1A-FB08-4092-89DF-CFC9BF10160B}"/>
      </w:docPartPr>
      <w:docPartBody>
        <w:p w:rsidR="00D974E3" w:rsidRDefault="00E57AD7">
          <w:pPr>
            <w:pStyle w:val="6D98F33D6A894D7AB8A7A043CBE4B7BF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Cond Regular">
    <w:altName w:val="Arial"/>
    <w:panose1 w:val="00000000000000000000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D7"/>
    <w:rsid w:val="0016557F"/>
    <w:rsid w:val="008E433C"/>
    <w:rsid w:val="00D974E3"/>
    <w:rsid w:val="00E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9AB82D78BA46DF9A03FA261380A2A9">
    <w:name w:val="E19AB82D78BA46DF9A03FA261380A2A9"/>
  </w:style>
  <w:style w:type="paragraph" w:customStyle="1" w:styleId="6D98F33D6A894D7AB8A7A043CBE4B7BF">
    <w:name w:val="6D98F33D6A894D7AB8A7A043CBE4B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52B83-DA27-4FF3-90D0-1DBE7252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31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User Manual</dc:description>
  <cp:lastModifiedBy>Andrew</cp:lastModifiedBy>
  <cp:revision>5</cp:revision>
  <dcterms:created xsi:type="dcterms:W3CDTF">2017-07-03T06:35:00Z</dcterms:created>
  <dcterms:modified xsi:type="dcterms:W3CDTF">2017-07-04T07:43:00Z</dcterms:modified>
</cp:coreProperties>
</file>