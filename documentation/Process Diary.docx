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3F7BC9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A04215C42AD245B4A22A4FE7B8FD338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67456C">
            <w:rPr>
              <w:rFonts w:ascii="VerbCond Regular" w:hAnsi="VerbCond Regular"/>
              <w:sz w:val="144"/>
            </w:rPr>
            <w:t>Process Diary</w:t>
          </w:r>
        </w:sdtContent>
      </w:sdt>
    </w:p>
    <w:p w:rsidR="00077492" w:rsidRDefault="00077492"/>
    <w:p w:rsidR="00036633" w:rsidRDefault="00077492" w:rsidP="00077492">
      <w:pPr>
        <w:tabs>
          <w:tab w:val="center" w:pos="5233"/>
        </w:tabs>
      </w:pPr>
      <w:r>
        <w:br w:type="page"/>
      </w:r>
      <w:bookmarkStart w:id="0" w:name="_GoBack"/>
      <w:bookmarkEnd w:id="0"/>
    </w:p>
    <w:sectPr w:rsidR="00036633" w:rsidSect="00DB54E6">
      <w:headerReference w:type="default" r:id="rId11"/>
      <w:footerReference w:type="default" r:id="rId12"/>
      <w:footerReference w:type="first" r:id="rId13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BC9" w:rsidRDefault="003F7BC9" w:rsidP="002270E2">
      <w:pPr>
        <w:spacing w:after="0" w:line="240" w:lineRule="auto"/>
      </w:pPr>
      <w:r>
        <w:separator/>
      </w:r>
    </w:p>
  </w:endnote>
  <w:endnote w:type="continuationSeparator" w:id="0">
    <w:p w:rsidR="003F7BC9" w:rsidRDefault="003F7BC9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bCond Regular"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5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4C" w:rsidRDefault="00DC414C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                                featherbear.navhaxs.au.eu.org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BC9" w:rsidRDefault="003F7BC9" w:rsidP="002270E2">
      <w:pPr>
        <w:spacing w:after="0" w:line="240" w:lineRule="auto"/>
      </w:pPr>
      <w:r>
        <w:separator/>
      </w:r>
    </w:p>
  </w:footnote>
  <w:footnote w:type="continuationSeparator" w:id="0">
    <w:p w:rsidR="003F7BC9" w:rsidRDefault="003F7BC9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12E393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5CE016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3F7BC9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4184B758410A4346A27A65C401E634D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7456C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Process Diary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3F7BC9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4184B758410A4346A27A65C401E634D0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67456C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Process Diary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08BD2D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6C"/>
    <w:rsid w:val="00034EE0"/>
    <w:rsid w:val="00036633"/>
    <w:rsid w:val="00077492"/>
    <w:rsid w:val="0015008A"/>
    <w:rsid w:val="00200C5F"/>
    <w:rsid w:val="002270E2"/>
    <w:rsid w:val="003F7BC9"/>
    <w:rsid w:val="00430DF7"/>
    <w:rsid w:val="0067456C"/>
    <w:rsid w:val="008F6A72"/>
    <w:rsid w:val="00AF3ED2"/>
    <w:rsid w:val="00C059B3"/>
    <w:rsid w:val="00D0503D"/>
    <w:rsid w:val="00DB54E6"/>
    <w:rsid w:val="00DC414C"/>
    <w:rsid w:val="00E8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269C4"/>
  <w15:chartTrackingRefBased/>
  <w15:docId w15:val="{9C00F76E-61DC-40BE-A01E-53D8E8E0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E2"/>
  </w:style>
  <w:style w:type="paragraph" w:styleId="Footer">
    <w:name w:val="footer"/>
    <w:basedOn w:val="Normal"/>
    <w:link w:val="Foot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E2"/>
  </w:style>
  <w:style w:type="character" w:styleId="PlaceholderText">
    <w:name w:val="Placeholder Text"/>
    <w:basedOn w:val="DefaultParagraphFont"/>
    <w:uiPriority w:val="99"/>
    <w:semiHidden/>
    <w:rsid w:val="000774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doc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4215C42AD245B4A22A4FE7B8FD3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04250-2CE3-46FA-8567-AF1D16176E58}"/>
      </w:docPartPr>
      <w:docPartBody>
        <w:p w:rsidR="00000000" w:rsidRDefault="004666AF">
          <w:pPr>
            <w:pStyle w:val="A04215C42AD245B4A22A4FE7B8FD338E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4184B758410A4346A27A65C401E63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D3FF5-936E-4AA8-92F4-B476914CFA4A}"/>
      </w:docPartPr>
      <w:docPartBody>
        <w:p w:rsidR="00000000" w:rsidRDefault="004666AF">
          <w:pPr>
            <w:pStyle w:val="4184B758410A4346A27A65C401E634D0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bCond Regular"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AF"/>
    <w:rsid w:val="0046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4215C42AD245B4A22A4FE7B8FD338E">
    <w:name w:val="A04215C42AD245B4A22A4FE7B8FD338E"/>
  </w:style>
  <w:style w:type="paragraph" w:customStyle="1" w:styleId="4184B758410A4346A27A65C401E634D0">
    <w:name w:val="4184B758410A4346A27A65C401E634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40013-8800-49B1-9367-BAF1AA728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Process Diary</dc:description>
  <cp:lastModifiedBy>Andrew Wong</cp:lastModifiedBy>
  <cp:revision>1</cp:revision>
  <dcterms:created xsi:type="dcterms:W3CDTF">2017-07-03T06:47:00Z</dcterms:created>
  <dcterms:modified xsi:type="dcterms:W3CDTF">2017-07-03T06:47:00Z</dcterms:modified>
</cp:coreProperties>
</file>