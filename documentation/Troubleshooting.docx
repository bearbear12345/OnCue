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914AC8" w:rsidRDefault="00847EA9" w:rsidP="00077492">
      <w:pPr>
        <w:jc w:val="center"/>
        <w:rPr>
          <w:rFonts w:ascii="VerbCond Regular" w:hAnsi="VerbCond Regular"/>
          <w:sz w:val="142"/>
          <w:szCs w:val="142"/>
        </w:rPr>
      </w:pPr>
      <w:sdt>
        <w:sdtPr>
          <w:rPr>
            <w:rFonts w:ascii="VerbCond Regular" w:hAnsi="VerbCond Regular"/>
            <w:sz w:val="136"/>
            <w:szCs w:val="136"/>
          </w:rPr>
          <w:alias w:val="Comments"/>
          <w:tag w:val=""/>
          <w:id w:val="-1923476843"/>
          <w:placeholder>
            <w:docPart w:val="AB0574FF6B714704A7FA25B3F5602C3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914AC8" w:rsidRPr="00914AC8">
            <w:rPr>
              <w:rFonts w:ascii="VerbCond Regular" w:hAnsi="VerbCond Regular"/>
              <w:sz w:val="136"/>
              <w:szCs w:val="136"/>
            </w:rPr>
            <w:t>Troubleshooting</w:t>
          </w:r>
        </w:sdtContent>
      </w:sdt>
    </w:p>
    <w:p w:rsidR="00077492" w:rsidRDefault="00077492"/>
    <w:p w:rsidR="00036633" w:rsidRDefault="00077492" w:rsidP="00077492">
      <w:pPr>
        <w:tabs>
          <w:tab w:val="center" w:pos="5233"/>
        </w:tabs>
      </w:pPr>
      <w:r>
        <w:br w:type="page"/>
      </w:r>
      <w:r w:rsidR="003E7FFA">
        <w:lastRenderedPageBreak/>
        <w:t>#</w:t>
      </w:r>
      <w:bookmarkStart w:id="0" w:name="OLE_LINK1"/>
      <w:bookmarkStart w:id="1" w:name="OLE_LINK2"/>
      <w:bookmarkStart w:id="2" w:name="OLE_LINK3"/>
      <w:r w:rsidR="003E7FFA" w:rsidRPr="003E7FFA">
        <w:t>https://go.microsoft.com/</w:t>
      </w:r>
      <w:proofErr w:type="spellStart"/>
      <w:r w:rsidR="003E7FFA" w:rsidRPr="003E7FFA">
        <w:t>fwlink</w:t>
      </w:r>
      <w:proofErr w:type="spellEnd"/>
      <w:r w:rsidR="003E7FFA" w:rsidRPr="003E7FFA">
        <w:t>/?</w:t>
      </w:r>
      <w:proofErr w:type="spellStart"/>
      <w:r w:rsidR="003E7FFA" w:rsidRPr="003E7FFA">
        <w:t>LinkId</w:t>
      </w:r>
      <w:proofErr w:type="spellEnd"/>
      <w:r w:rsidR="003E7FFA" w:rsidRPr="003E7FFA">
        <w:t>=746572</w:t>
      </w:r>
      <w:bookmarkEnd w:id="0"/>
      <w:bookmarkEnd w:id="1"/>
      <w:bookmarkEnd w:id="2"/>
    </w:p>
    <w:p w:rsidR="006B76DC" w:rsidRDefault="006B76DC" w:rsidP="00077492">
      <w:pPr>
        <w:tabs>
          <w:tab w:val="center" w:pos="5233"/>
        </w:tabs>
      </w:pPr>
    </w:p>
    <w:p w:rsidR="006B76DC" w:rsidRDefault="006B76DC" w:rsidP="00077492">
      <w:pPr>
        <w:tabs>
          <w:tab w:val="center" w:pos="5233"/>
        </w:tabs>
      </w:pPr>
      <w:r>
        <w:t>Scaling</w:t>
      </w:r>
    </w:p>
    <w:p w:rsidR="006B76DC" w:rsidRDefault="006B76DC" w:rsidP="00077492">
      <w:pPr>
        <w:tabs>
          <w:tab w:val="center" w:pos="5233"/>
        </w:tabs>
      </w:pPr>
      <w:proofErr w:type="spellStart"/>
      <w:r>
        <w:t>Hahah</w:t>
      </w:r>
      <w:proofErr w:type="spellEnd"/>
      <w:r>
        <w:t xml:space="preserve"> rip </w:t>
      </w:r>
      <w:proofErr w:type="spellStart"/>
      <w:r>
        <w:t>qt</w:t>
      </w:r>
      <w:proofErr w:type="spellEnd"/>
    </w:p>
    <w:p w:rsidR="006B76DC" w:rsidRDefault="006B76DC" w:rsidP="00077492">
      <w:pPr>
        <w:tabs>
          <w:tab w:val="center" w:pos="5233"/>
        </w:tabs>
        <w:rPr>
          <w:highlight w:val="yellow"/>
        </w:rPr>
      </w:pPr>
      <w:proofErr w:type="spellStart"/>
      <w:r w:rsidRPr="006B76DC">
        <w:rPr>
          <w:highlight w:val="yellow"/>
        </w:rPr>
        <w:t>H</w:t>
      </w:r>
      <w:r>
        <w:rPr>
          <w:highlight w:val="yellow"/>
        </w:rPr>
        <w:t>do</w:t>
      </w:r>
      <w:proofErr w:type="spellEnd"/>
      <w:r>
        <w:rPr>
          <w:highlight w:val="yellow"/>
        </w:rPr>
        <w:t xml:space="preserve"> we </w:t>
      </w:r>
      <w:proofErr w:type="spellStart"/>
      <w:r>
        <w:rPr>
          <w:highlight w:val="yellow"/>
        </w:rPr>
        <w:t>neven</w:t>
      </w:r>
      <w:proofErr w:type="spellEnd"/>
      <w:r>
        <w:rPr>
          <w:highlight w:val="yellow"/>
        </w:rPr>
        <w:t xml:space="preserve"> need </w:t>
      </w:r>
      <w:proofErr w:type="spellStart"/>
      <w:r>
        <w:rPr>
          <w:highlight w:val="yellow"/>
        </w:rPr>
        <w:t>Qtr</w:t>
      </w:r>
      <w:proofErr w:type="spellEnd"/>
      <w:r>
        <w:rPr>
          <w:highlight w:val="yellow"/>
        </w:rPr>
        <w:t>???</w:t>
      </w:r>
    </w:p>
    <w:p w:rsidR="006B76DC" w:rsidRDefault="006B76DC" w:rsidP="00077492">
      <w:pPr>
        <w:tabs>
          <w:tab w:val="center" w:pos="5233"/>
        </w:tabs>
      </w:pPr>
      <w:bookmarkStart w:id="3" w:name="_GoBack"/>
      <w:bookmarkEnd w:id="3"/>
      <w:r w:rsidRPr="006B76DC">
        <w:rPr>
          <w:highlight w:val="yellow"/>
        </w:rPr>
        <w:t>h</w:t>
      </w:r>
    </w:p>
    <w:sectPr w:rsidR="006B76DC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A9" w:rsidRDefault="00847EA9" w:rsidP="002270E2">
      <w:pPr>
        <w:spacing w:after="0" w:line="240" w:lineRule="auto"/>
      </w:pPr>
      <w:r>
        <w:separator/>
      </w:r>
    </w:p>
  </w:endnote>
  <w:endnote w:type="continuationSeparator" w:id="0">
    <w:p w:rsidR="00847EA9" w:rsidRDefault="00847EA9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bCond Regular">
    <w:altName w:val="Arial"/>
    <w:panose1 w:val="00000000000000000000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A9" w:rsidRDefault="00847EA9" w:rsidP="002270E2">
      <w:pPr>
        <w:spacing w:after="0" w:line="240" w:lineRule="auto"/>
      </w:pPr>
      <w:r>
        <w:separator/>
      </w:r>
    </w:p>
  </w:footnote>
  <w:footnote w:type="continuationSeparator" w:id="0">
    <w:p w:rsidR="00847EA9" w:rsidRDefault="00847EA9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94F6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671A50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847EA9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3D25FDADEBC44755AA164B7D4BF1AC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4AC8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Troubleshooting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847EA9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3D25FDADEBC44755AA164B7D4BF1AC8D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914AC8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Troubleshooting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807664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8"/>
    <w:rsid w:val="00034EE0"/>
    <w:rsid w:val="00036633"/>
    <w:rsid w:val="00077492"/>
    <w:rsid w:val="0015008A"/>
    <w:rsid w:val="00200C5F"/>
    <w:rsid w:val="002071B8"/>
    <w:rsid w:val="002270E2"/>
    <w:rsid w:val="003E7FFA"/>
    <w:rsid w:val="00430DF7"/>
    <w:rsid w:val="006B76DC"/>
    <w:rsid w:val="00717E47"/>
    <w:rsid w:val="00847EA9"/>
    <w:rsid w:val="008F6A72"/>
    <w:rsid w:val="00910AE0"/>
    <w:rsid w:val="00914AC8"/>
    <w:rsid w:val="00A33009"/>
    <w:rsid w:val="00AF3ED2"/>
    <w:rsid w:val="00C059B3"/>
    <w:rsid w:val="00D0503D"/>
    <w:rsid w:val="00DB54E6"/>
    <w:rsid w:val="00DC414C"/>
    <w:rsid w:val="00E833C0"/>
    <w:rsid w:val="00F5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FA97B"/>
  <w15:chartTrackingRefBased/>
  <w15:docId w15:val="{DCF8212A-9F13-4390-A683-3F3D93C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Tsync\BTsyncMAIN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574FF6B714704A7FA25B3F560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B425-518C-432B-A9B7-C64F537DC8FC}"/>
      </w:docPartPr>
      <w:docPartBody>
        <w:p w:rsidR="0025643F" w:rsidRDefault="00CC46A0">
          <w:pPr>
            <w:pStyle w:val="AB0574FF6B714704A7FA25B3F5602C3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3D25FDADEBC44755AA164B7D4BF1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231B-E194-41DA-9966-25FC8A0EF904}"/>
      </w:docPartPr>
      <w:docPartBody>
        <w:p w:rsidR="0025643F" w:rsidRDefault="00CC46A0">
          <w:pPr>
            <w:pStyle w:val="3D25FDADEBC44755AA164B7D4BF1AC8D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bCond Regular">
    <w:altName w:val="Arial"/>
    <w:panose1 w:val="00000000000000000000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0"/>
    <w:rsid w:val="0025643F"/>
    <w:rsid w:val="005B5EC4"/>
    <w:rsid w:val="007137A7"/>
    <w:rsid w:val="00C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0574FF6B714704A7FA25B3F5602C3E">
    <w:name w:val="AB0574FF6B714704A7FA25B3F5602C3E"/>
  </w:style>
  <w:style w:type="paragraph" w:customStyle="1" w:styleId="3D25FDADEBC44755AA164B7D4BF1AC8D">
    <w:name w:val="3D25FDADEBC44755AA164B7D4BF1A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A1D0-113B-4993-BEF0-4A647E81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91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Troubleshooting</dc:description>
  <cp:lastModifiedBy>Andrew</cp:lastModifiedBy>
  <cp:revision>5</cp:revision>
  <dcterms:created xsi:type="dcterms:W3CDTF">2017-07-03T06:40:00Z</dcterms:created>
  <dcterms:modified xsi:type="dcterms:W3CDTF">2017-07-04T07:56:00Z</dcterms:modified>
</cp:coreProperties>
</file>