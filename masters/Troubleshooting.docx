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1077122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Pr="00042498" w:rsidRDefault="00DB54E6" w:rsidP="00DB54E6">
      <w:pPr>
        <w:jc w:val="center"/>
        <w:rPr>
          <w:rFonts w:ascii="VerbCond Regular" w:hAnsi="VerbCond Regular"/>
          <w:sz w:val="144"/>
          <w:szCs w:val="144"/>
        </w:rPr>
      </w:pPr>
    </w:p>
    <w:p w:rsidR="00077492" w:rsidRPr="00914AC8" w:rsidRDefault="001E20C2" w:rsidP="00077492">
      <w:pPr>
        <w:jc w:val="center"/>
        <w:rPr>
          <w:rFonts w:ascii="VerbCond Regular" w:hAnsi="VerbCond Regular"/>
          <w:sz w:val="142"/>
          <w:szCs w:val="142"/>
        </w:rPr>
      </w:pPr>
      <w:sdt>
        <w:sdtPr>
          <w:rPr>
            <w:rFonts w:ascii="VerbCond Regular" w:hAnsi="VerbCond Regular"/>
            <w:sz w:val="136"/>
            <w:szCs w:val="136"/>
          </w:rPr>
          <w:alias w:val="Comments"/>
          <w:tag w:val=""/>
          <w:id w:val="-1923476843"/>
          <w:placeholder>
            <w:docPart w:val="AB0574FF6B714704A7FA25B3F5602C3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914AC8" w:rsidRPr="00914AC8">
            <w:rPr>
              <w:rFonts w:ascii="VerbCond Regular" w:hAnsi="VerbCond Regular"/>
              <w:sz w:val="136"/>
              <w:szCs w:val="136"/>
            </w:rPr>
            <w:t>Troubleshooting</w:t>
          </w:r>
        </w:sdtContent>
      </w:sdt>
    </w:p>
    <w:p w:rsidR="00077492" w:rsidRDefault="00077492"/>
    <w:p w:rsidR="004F2C16" w:rsidRPr="004F2C16" w:rsidRDefault="004F2C16" w:rsidP="004F2C16"/>
    <w:p w:rsidR="004F2C16" w:rsidRPr="004F2C16" w:rsidRDefault="004F2C16" w:rsidP="004F2C16">
      <w:pPr>
        <w:tabs>
          <w:tab w:val="left" w:pos="4125"/>
        </w:tabs>
      </w:pPr>
      <w:r>
        <w:tab/>
      </w:r>
    </w:p>
    <w:p w:rsidR="00541F4E" w:rsidRDefault="00541F4E" w:rsidP="00541F4E">
      <w:pPr>
        <w:jc w:val="right"/>
        <w:rPr>
          <w:i/>
          <w:sz w:val="16"/>
        </w:rPr>
      </w:pPr>
      <w:r>
        <w:br w:type="page"/>
      </w:r>
      <w:r w:rsidR="003147B5">
        <w:rPr>
          <w:i/>
          <w:sz w:val="16"/>
        </w:rPr>
        <w:lastRenderedPageBreak/>
        <w:t>Content updated</w:t>
      </w:r>
      <w:bookmarkStart w:id="0" w:name="_GoBack"/>
      <w:bookmarkEnd w:id="0"/>
      <w:r w:rsidRPr="00C47524">
        <w:rPr>
          <w:i/>
          <w:sz w:val="16"/>
        </w:rPr>
        <w:t xml:space="preserve"> 5/07/2017</w:t>
      </w:r>
    </w:p>
    <w:p w:rsidR="00042498" w:rsidRDefault="00042498" w:rsidP="00042498">
      <w:pPr>
        <w:pStyle w:val="Heading3"/>
      </w:pPr>
      <w:r>
        <w:t>Installation Failed</w:t>
      </w:r>
    </w:p>
    <w:p w:rsidR="00042498" w:rsidRDefault="00042498" w:rsidP="00042498">
      <w:pPr>
        <w:pStyle w:val="ListParagraph"/>
        <w:numPr>
          <w:ilvl w:val="0"/>
          <w:numId w:val="2"/>
        </w:numPr>
        <w:ind w:left="284" w:hanging="218"/>
      </w:pPr>
      <w:r>
        <w:t>Ensure that you have enough free disk space (130MB) on your selected drive</w:t>
      </w:r>
    </w:p>
    <w:p w:rsidR="00042498" w:rsidRPr="00480944" w:rsidRDefault="00042498" w:rsidP="00042498">
      <w:pPr>
        <w:pStyle w:val="ListParagraph"/>
        <w:numPr>
          <w:ilvl w:val="0"/>
          <w:numId w:val="2"/>
        </w:numPr>
        <w:ind w:left="284" w:hanging="218"/>
      </w:pPr>
      <w:r>
        <w:t>Run the installer as an elevated/administrative user</w:t>
      </w:r>
    </w:p>
    <w:p w:rsidR="005140C2" w:rsidRDefault="005140C2" w:rsidP="00480944">
      <w:pPr>
        <w:pStyle w:val="Heading3"/>
      </w:pPr>
      <w:r>
        <w:t>PowerPoint presentations are not working</w:t>
      </w:r>
    </w:p>
    <w:p w:rsidR="00480944" w:rsidRPr="00480944" w:rsidRDefault="00480944" w:rsidP="00480944">
      <w:r>
        <w:t>Ensure that Microsoft PowerPoint is installed on your computer and has been launched at least once.</w:t>
      </w:r>
    </w:p>
    <w:p w:rsidR="00480944" w:rsidRDefault="00F752B6" w:rsidP="00480944">
      <w:pPr>
        <w:pStyle w:val="Heading3"/>
      </w:pPr>
      <w:r>
        <w:t xml:space="preserve">I have multiple monitors, but </w:t>
      </w:r>
      <w:proofErr w:type="spellStart"/>
      <w:r>
        <w:t>OnCue</w:t>
      </w:r>
      <w:proofErr w:type="spellEnd"/>
      <w:r>
        <w:t xml:space="preserve"> </w:t>
      </w:r>
      <w:r w:rsidR="00042498">
        <w:t xml:space="preserve">Projector </w:t>
      </w:r>
      <w:r>
        <w:t>is only detecting one</w:t>
      </w:r>
    </w:p>
    <w:p w:rsidR="00480944" w:rsidRPr="00480944" w:rsidRDefault="00480944" w:rsidP="00480944">
      <w:pPr>
        <w:rPr>
          <w:b/>
        </w:rPr>
      </w:pPr>
      <w:r>
        <w:t xml:space="preserve">Refer to the </w:t>
      </w:r>
      <w:r w:rsidRPr="00480944">
        <w:rPr>
          <w:i/>
        </w:rPr>
        <w:t>System Display Settings</w:t>
      </w:r>
      <w:r>
        <w:t xml:space="preserve"> section in the </w:t>
      </w:r>
      <w:r>
        <w:rPr>
          <w:b/>
        </w:rPr>
        <w:t>User Manual</w:t>
      </w:r>
    </w:p>
    <w:p w:rsidR="00042498" w:rsidRDefault="00042498" w:rsidP="00042498">
      <w:pPr>
        <w:pStyle w:val="Heading3"/>
      </w:pPr>
      <w:r>
        <w:t>The interface looks out of proportion</w:t>
      </w:r>
    </w:p>
    <w:p w:rsidR="00042498" w:rsidRPr="00480944" w:rsidRDefault="00042498" w:rsidP="00042498">
      <w:r>
        <w:t>This is an issue caused by computers which have display scaling enabled.</w:t>
      </w:r>
      <w:r>
        <w:br/>
        <w:t xml:space="preserve">Please disable scaling from your computer’s display settings. </w:t>
      </w:r>
    </w:p>
    <w:p w:rsidR="00F752B6" w:rsidRDefault="00F752B6" w:rsidP="00480944">
      <w:pPr>
        <w:pStyle w:val="Heading3"/>
      </w:pPr>
      <w:r w:rsidRPr="00F752B6">
        <w:t>api-ms-win-crt-runtime-l1-1-0.dll is missing</w:t>
      </w:r>
    </w:p>
    <w:p w:rsidR="00042498" w:rsidRDefault="00480944" w:rsidP="00480944">
      <w:r>
        <w:t>Please install the Universal C Runtime, available through Windows Update (</w:t>
      </w:r>
      <w:hyperlink r:id="rId12" w:history="1">
        <w:r w:rsidRPr="00480944">
          <w:rPr>
            <w:rStyle w:val="Hyperlink"/>
            <w:color w:val="000000" w:themeColor="text1"/>
            <w:u w:val="none"/>
          </w:rPr>
          <w:t>KB3118401</w:t>
        </w:r>
      </w:hyperlink>
      <w:r w:rsidR="00042498">
        <w:t>)</w:t>
      </w:r>
    </w:p>
    <w:p w:rsidR="00480944" w:rsidRPr="009C1548" w:rsidRDefault="00480944" w:rsidP="00480944">
      <w:pPr>
        <w:rPr>
          <w:rStyle w:val="Hyperlink"/>
          <w:color w:val="000000" w:themeColor="text1"/>
        </w:rPr>
      </w:pPr>
      <w:r>
        <w:t>Alternatively, install the below package, respective of your system architecture</w:t>
      </w:r>
      <w:r>
        <w:rPr>
          <w:color w:val="000000" w:themeColor="text1"/>
        </w:rPr>
        <w:br/>
      </w:r>
      <w:r w:rsidRPr="00480944">
        <w:rPr>
          <w:color w:val="000000" w:themeColor="text1"/>
        </w:rPr>
        <w:t xml:space="preserve">x86 Systems - </w:t>
      </w:r>
      <w:hyperlink r:id="rId13" w:history="1">
        <w:r w:rsidRPr="00480944">
          <w:rPr>
            <w:rStyle w:val="Hyperlink"/>
            <w:color w:val="000000" w:themeColor="text1"/>
            <w:u w:val="none"/>
          </w:rPr>
          <w:t>https://go.microsoft.com/fwlink/?LinkId=746571</w:t>
        </w:r>
      </w:hyperlink>
      <w:r w:rsidRPr="00480944">
        <w:rPr>
          <w:color w:val="000000" w:themeColor="text1"/>
        </w:rPr>
        <w:br/>
        <w:t xml:space="preserve">x64 Systems - </w:t>
      </w:r>
      <w:hyperlink r:id="rId14" w:history="1">
        <w:r w:rsidRPr="00480944">
          <w:rPr>
            <w:rStyle w:val="Hyperlink"/>
            <w:color w:val="000000" w:themeColor="text1"/>
            <w:u w:val="none"/>
          </w:rPr>
          <w:t>https://go.microsoft.com/fwlink/?LinkId=746572</w:t>
        </w:r>
      </w:hyperlink>
    </w:p>
    <w:p w:rsidR="00F752B6" w:rsidRDefault="00F752B6" w:rsidP="00480944">
      <w:pPr>
        <w:pStyle w:val="Heading3"/>
      </w:pPr>
      <w:r>
        <w:t>I can’t hear any audio</w:t>
      </w:r>
    </w:p>
    <w:p w:rsidR="00480944" w:rsidRPr="00480944" w:rsidRDefault="00480944" w:rsidP="00480944">
      <w:r>
        <w:t xml:space="preserve">Check that </w:t>
      </w:r>
      <w:proofErr w:type="spellStart"/>
      <w:r>
        <w:t>OnCue</w:t>
      </w:r>
      <w:proofErr w:type="spellEnd"/>
      <w:r w:rsidR="00042498">
        <w:t xml:space="preserve"> Projector</w:t>
      </w:r>
      <w:r>
        <w:t xml:space="preserve"> is not muted in your system volume settings.</w:t>
      </w:r>
    </w:p>
    <w:p w:rsidR="00480944" w:rsidRDefault="00480944" w:rsidP="00480944">
      <w:pPr>
        <w:pStyle w:val="Heading3"/>
      </w:pPr>
      <w:r>
        <w:t>I hear audio in my video, but I cannot see it</w:t>
      </w:r>
    </w:p>
    <w:p w:rsidR="00480944" w:rsidRPr="00480944" w:rsidRDefault="00480944" w:rsidP="00480944">
      <w:r>
        <w:t xml:space="preserve">Ensure that </w:t>
      </w:r>
      <w:proofErr w:type="spellStart"/>
      <w:r>
        <w:t>OnCue</w:t>
      </w:r>
      <w:proofErr w:type="spellEnd"/>
      <w:r w:rsidR="00042498">
        <w:t xml:space="preserve"> Projector</w:t>
      </w:r>
      <w:r>
        <w:t xml:space="preserve"> is on the </w:t>
      </w:r>
      <w:r w:rsidRPr="00480944">
        <w:rPr>
          <w:i/>
        </w:rPr>
        <w:t>content display mode</w:t>
      </w:r>
    </w:p>
    <w:p w:rsidR="00480944" w:rsidRDefault="00480944" w:rsidP="00480944">
      <w:pPr>
        <w:pStyle w:val="Heading3"/>
      </w:pPr>
      <w:r>
        <w:t>My media is not playing</w:t>
      </w:r>
    </w:p>
    <w:p w:rsidR="00480944" w:rsidRPr="00480944" w:rsidRDefault="00480944" w:rsidP="00480944">
      <w:r>
        <w:t>Please check that your content is playable with another media player</w:t>
      </w:r>
    </w:p>
    <w:p w:rsidR="00480944" w:rsidRDefault="00042498" w:rsidP="00042498">
      <w:pPr>
        <w:pStyle w:val="Heading3"/>
      </w:pPr>
      <w:proofErr w:type="spellStart"/>
      <w:r>
        <w:t>OnCue</w:t>
      </w:r>
      <w:proofErr w:type="spellEnd"/>
      <w:r>
        <w:t xml:space="preserve"> Projector is operating slowly</w:t>
      </w:r>
    </w:p>
    <w:p w:rsidR="00042498" w:rsidRDefault="00042498" w:rsidP="00042498">
      <w:pPr>
        <w:pStyle w:val="ListParagraph"/>
        <w:numPr>
          <w:ilvl w:val="0"/>
          <w:numId w:val="2"/>
        </w:numPr>
        <w:ind w:left="284" w:hanging="218"/>
      </w:pPr>
      <w:r>
        <w:t xml:space="preserve">Restart </w:t>
      </w:r>
      <w:proofErr w:type="spellStart"/>
      <w:r>
        <w:t>OnCue</w:t>
      </w:r>
      <w:proofErr w:type="spellEnd"/>
      <w:r>
        <w:t xml:space="preserve"> Projector</w:t>
      </w:r>
    </w:p>
    <w:p w:rsidR="00042498" w:rsidRDefault="00042498" w:rsidP="00042498">
      <w:pPr>
        <w:pStyle w:val="ListParagraph"/>
        <w:numPr>
          <w:ilvl w:val="0"/>
          <w:numId w:val="2"/>
        </w:numPr>
        <w:ind w:left="284" w:hanging="218"/>
      </w:pPr>
      <w:r>
        <w:t>Exit other applications running on the system</w:t>
      </w:r>
    </w:p>
    <w:p w:rsidR="00042498" w:rsidRDefault="00042498" w:rsidP="00042498">
      <w:pPr>
        <w:pStyle w:val="ListParagraph"/>
        <w:numPr>
          <w:ilvl w:val="0"/>
          <w:numId w:val="2"/>
        </w:numPr>
        <w:ind w:left="284" w:hanging="218"/>
      </w:pPr>
      <w:r>
        <w:t>Upgrade your system’s memory</w:t>
      </w:r>
    </w:p>
    <w:p w:rsidR="006B76DC" w:rsidRDefault="00042498" w:rsidP="00EA6808">
      <w:pPr>
        <w:pStyle w:val="ListParagraph"/>
        <w:numPr>
          <w:ilvl w:val="0"/>
          <w:numId w:val="2"/>
        </w:numPr>
        <w:ind w:left="284" w:hanging="218"/>
      </w:pPr>
      <w:r>
        <w:t>Upgrade your system’s graphics card</w:t>
      </w:r>
    </w:p>
    <w:sectPr w:rsidR="006B76DC" w:rsidSect="00DB54E6">
      <w:headerReference w:type="default" r:id="rId15"/>
      <w:footerReference w:type="default" r:id="rId16"/>
      <w:footerReference w:type="first" r:id="rId17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0C2" w:rsidRDefault="001E20C2" w:rsidP="002270E2">
      <w:pPr>
        <w:spacing w:after="0" w:line="240" w:lineRule="auto"/>
      </w:pPr>
      <w:r>
        <w:separator/>
      </w:r>
    </w:p>
  </w:endnote>
  <w:endnote w:type="continuationSeparator" w:id="0">
    <w:p w:rsidR="001E20C2" w:rsidRDefault="001E20C2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80944" w:rsidRDefault="00480944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7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944" w:rsidRDefault="00480944" w:rsidP="004F2C16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featherbear.navhaxs.au.eu.org</w:t>
    </w:r>
  </w:p>
  <w:p w:rsidR="00480944" w:rsidRPr="004F2C16" w:rsidRDefault="00480944" w:rsidP="004F2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0C2" w:rsidRDefault="001E20C2" w:rsidP="002270E2">
      <w:pPr>
        <w:spacing w:after="0" w:line="240" w:lineRule="auto"/>
      </w:pPr>
      <w:r>
        <w:separator/>
      </w:r>
    </w:p>
  </w:footnote>
  <w:footnote w:type="continuationSeparator" w:id="0">
    <w:p w:rsidR="001E20C2" w:rsidRDefault="001E20C2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944" w:rsidRDefault="000424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4E7FDE6" wp14:editId="3304457C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0FEBD" id="Straight Connector 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B5ug6NgB&#10;AAAM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EA7339" wp14:editId="4E532EFE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069B96" id="Rectangle 1" o:spid="_x0000_s1026" style="position:absolute;margin-left:42.7pt;margin-top:35.2pt;width:478.8pt;height:36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83EA595" wp14:editId="466320C4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2498" w:rsidRPr="00077492" w:rsidRDefault="001E20C2" w:rsidP="00042498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7138C95DDC2647CF854A58E9C9925BD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42498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Troubleshooting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3EA5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" filled="f" stroked="f">
              <v:textbox>
                <w:txbxContent>
                  <w:p w:rsidR="00042498" w:rsidRPr="00077492" w:rsidRDefault="001E20C2" w:rsidP="00042498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7138C95DDC2647CF854A58E9C9925BD2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042498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Troubleshooting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allowOverlap="1" wp14:anchorId="63ECDEA9" wp14:editId="1126E2F9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1BDE1B50" wp14:editId="32CA9006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004065B" wp14:editId="5574922C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26B030" id="Rectangle 2" o:spid="_x0000_s1026" style="position:absolute;margin-left:-.05pt;margin-top:35.25pt;width:36.25pt;height:36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  <w:r w:rsidR="0048094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B94F6F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 w:rsidR="00480944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0944" w:rsidRPr="00077492" w:rsidRDefault="00480944" w:rsidP="00DA3E5D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r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  <w:t>Troubleshooting / FAQ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" filled="f" stroked="f">
              <v:textbox>
                <w:txbxContent>
                  <w:p w:rsidR="00480944" w:rsidRPr="00077492" w:rsidRDefault="00480944" w:rsidP="00DA3E5D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r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  <w:t>Troubleshooting / FAQ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D0187"/>
    <w:multiLevelType w:val="hybridMultilevel"/>
    <w:tmpl w:val="B768BAA6"/>
    <w:lvl w:ilvl="0" w:tplc="01DC96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37A82"/>
    <w:multiLevelType w:val="hybridMultilevel"/>
    <w:tmpl w:val="317A92F6"/>
    <w:lvl w:ilvl="0" w:tplc="3B2C6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C8"/>
    <w:rsid w:val="00034EE0"/>
    <w:rsid w:val="00036633"/>
    <w:rsid w:val="00042498"/>
    <w:rsid w:val="00077492"/>
    <w:rsid w:val="0015008A"/>
    <w:rsid w:val="001E20C2"/>
    <w:rsid w:val="00200C5F"/>
    <w:rsid w:val="002071B8"/>
    <w:rsid w:val="002270E2"/>
    <w:rsid w:val="003147B5"/>
    <w:rsid w:val="003D6A98"/>
    <w:rsid w:val="003E7FFA"/>
    <w:rsid w:val="00430DF7"/>
    <w:rsid w:val="00480944"/>
    <w:rsid w:val="004F2C16"/>
    <w:rsid w:val="005140C2"/>
    <w:rsid w:val="00523BBE"/>
    <w:rsid w:val="00541F4E"/>
    <w:rsid w:val="006B76DC"/>
    <w:rsid w:val="006C669F"/>
    <w:rsid w:val="00717E47"/>
    <w:rsid w:val="00847EA9"/>
    <w:rsid w:val="00857936"/>
    <w:rsid w:val="008956D5"/>
    <w:rsid w:val="008F6A72"/>
    <w:rsid w:val="00910AE0"/>
    <w:rsid w:val="00914AC8"/>
    <w:rsid w:val="00932D54"/>
    <w:rsid w:val="00A33009"/>
    <w:rsid w:val="00AF3ED2"/>
    <w:rsid w:val="00C059B3"/>
    <w:rsid w:val="00D0503D"/>
    <w:rsid w:val="00DA3E5D"/>
    <w:rsid w:val="00DB54E6"/>
    <w:rsid w:val="00DC414C"/>
    <w:rsid w:val="00E833C0"/>
    <w:rsid w:val="00EA6808"/>
    <w:rsid w:val="00F077A1"/>
    <w:rsid w:val="00F57960"/>
    <w:rsid w:val="00F7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D0611"/>
  <w15:chartTrackingRefBased/>
  <w15:docId w15:val="{DCF8212A-9F13-4390-A683-3F3D93C6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7B5"/>
    <w:rPr>
      <w:rFonts w:ascii="Verb Light" w:hAnsi="Verb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7B5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47B5"/>
    <w:pPr>
      <w:keepNext/>
      <w:keepLines/>
      <w:spacing w:before="40" w:after="0"/>
      <w:outlineLvl w:val="1"/>
    </w:pPr>
    <w:rPr>
      <w:rFonts w:eastAsiaTheme="majorEastAsia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47B5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147B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  <w:rsid w:val="003147B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147B5"/>
  </w:style>
  <w:style w:type="paragraph" w:styleId="Header">
    <w:name w:val="header"/>
    <w:basedOn w:val="Normal"/>
    <w:link w:val="HeaderChar"/>
    <w:uiPriority w:val="99"/>
    <w:unhideWhenUsed/>
    <w:rsid w:val="00314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7B5"/>
    <w:rPr>
      <w:rFonts w:ascii="Verb Light" w:hAnsi="Verb Light"/>
    </w:rPr>
  </w:style>
  <w:style w:type="paragraph" w:styleId="Footer">
    <w:name w:val="footer"/>
    <w:basedOn w:val="Normal"/>
    <w:link w:val="FooterChar"/>
    <w:uiPriority w:val="99"/>
    <w:unhideWhenUsed/>
    <w:rsid w:val="00314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7B5"/>
    <w:rPr>
      <w:rFonts w:ascii="Verb Light" w:hAnsi="Verb Light"/>
    </w:rPr>
  </w:style>
  <w:style w:type="character" w:styleId="PlaceholderText">
    <w:name w:val="Placeholder Text"/>
    <w:basedOn w:val="DefaultParagraphFont"/>
    <w:uiPriority w:val="99"/>
    <w:semiHidden/>
    <w:rsid w:val="003147B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47B5"/>
    <w:rPr>
      <w:rFonts w:ascii="Verb Light" w:eastAsiaTheme="majorEastAsia" w:hAnsi="Verb Light" w:cstheme="majorBidi"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7B5"/>
    <w:rPr>
      <w:rFonts w:ascii="Verb Light" w:eastAsiaTheme="majorEastAsia" w:hAnsi="Verb Light" w:cstheme="majorBidi"/>
      <w:color w:val="7F7F7F" w:themeColor="text1" w:themeTint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7B5"/>
    <w:rPr>
      <w:rFonts w:ascii="Verb Light" w:eastAsiaTheme="majorEastAsia" w:hAnsi="Verb Light" w:cstheme="majorBidi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47B5"/>
    <w:rPr>
      <w:rFonts w:ascii="Verb Light" w:eastAsiaTheme="majorEastAsia" w:hAnsi="Verb Light" w:cstheme="majorBidi"/>
      <w:i/>
      <w:iCs/>
      <w:color w:val="808080" w:themeColor="background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41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75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2B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o.microsoft.com/fwlink/?LinkId=74657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microsoft.com/kb/311840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sv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.microsoft.com/fwlink/?LinkId=74657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masters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0574FF6B714704A7FA25B3F5602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4B425-518C-432B-A9B7-C64F537DC8FC}"/>
      </w:docPartPr>
      <w:docPartBody>
        <w:p w:rsidR="0025643F" w:rsidRDefault="00CC46A0">
          <w:pPr>
            <w:pStyle w:val="AB0574FF6B714704A7FA25B3F5602C3E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7138C95DDC2647CF854A58E9C9925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0E147-DE45-4941-9123-AD1B707E501A}"/>
      </w:docPartPr>
      <w:docPartBody>
        <w:p w:rsidR="00195545" w:rsidRDefault="00710F4E" w:rsidP="00710F4E">
          <w:pPr>
            <w:pStyle w:val="7138C95DDC2647CF854A58E9C9925BD2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A0"/>
    <w:rsid w:val="000535DE"/>
    <w:rsid w:val="00195545"/>
    <w:rsid w:val="0025643F"/>
    <w:rsid w:val="00574D37"/>
    <w:rsid w:val="005B5EC4"/>
    <w:rsid w:val="00710F4E"/>
    <w:rsid w:val="007137A7"/>
    <w:rsid w:val="0080520A"/>
    <w:rsid w:val="00A950D8"/>
    <w:rsid w:val="00CC46A0"/>
    <w:rsid w:val="00E7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F4E"/>
    <w:rPr>
      <w:color w:val="808080"/>
    </w:rPr>
  </w:style>
  <w:style w:type="paragraph" w:customStyle="1" w:styleId="AB0574FF6B714704A7FA25B3F5602C3E">
    <w:name w:val="AB0574FF6B714704A7FA25B3F5602C3E"/>
  </w:style>
  <w:style w:type="paragraph" w:customStyle="1" w:styleId="3D25FDADEBC44755AA164B7D4BF1AC8D">
    <w:name w:val="3D25FDADEBC44755AA164B7D4BF1AC8D"/>
  </w:style>
  <w:style w:type="paragraph" w:customStyle="1" w:styleId="2B8B2DA17DB74A3DB03D70C6FBB3D1B8">
    <w:name w:val="2B8B2DA17DB74A3DB03D70C6FBB3D1B8"/>
    <w:rsid w:val="00A950D8"/>
  </w:style>
  <w:style w:type="paragraph" w:customStyle="1" w:styleId="7138C95DDC2647CF854A58E9C9925BD2">
    <w:name w:val="7138C95DDC2647CF854A58E9C9925BD2"/>
    <w:rsid w:val="00710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2AA6F-2D65-42C7-830C-441815C5D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125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Troubleshooting</dc:description>
  <cp:lastModifiedBy>Andrew Wong</cp:lastModifiedBy>
  <cp:revision>14</cp:revision>
  <cp:lastPrinted>2017-07-05T15:13:00Z</cp:lastPrinted>
  <dcterms:created xsi:type="dcterms:W3CDTF">2017-07-03T06:40:00Z</dcterms:created>
  <dcterms:modified xsi:type="dcterms:W3CDTF">2017-07-05T15:13:00Z</dcterms:modified>
</cp:coreProperties>
</file>